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91526" w14:textId="3BB4A1D7" w:rsidR="00D8550E" w:rsidRPr="008701C9" w:rsidRDefault="006F6D4A" w:rsidP="00421D5E">
      <w:pPr>
        <w:tabs>
          <w:tab w:val="left" w:pos="4536"/>
        </w:tabs>
        <w:spacing w:line="360" w:lineRule="auto"/>
        <w:rPr>
          <w:bCs w:val="0"/>
          <w:caps/>
          <w:sz w:val="24"/>
          <w:szCs w:val="24"/>
          <w:lang w:eastAsia="en-US"/>
        </w:rPr>
      </w:pPr>
      <w:r>
        <w:rPr>
          <w:bCs w:val="0"/>
          <w:caps/>
          <w:sz w:val="24"/>
          <w:szCs w:val="24"/>
          <w:lang w:eastAsia="en-US"/>
        </w:rPr>
        <w:pict w14:anchorId="3EEC6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72.5pt;height:87pt">
            <v:imagedata r:id="rId8" o:title=""/>
            <o:lock v:ext="edit" ungrouping="t" rotation="t" cropping="t" verticies="t" text="t" grouping="t"/>
            <o:signatureline v:ext="edit" id="{F10989B7-B420-4D1D-B572-AEC360B25330}" provid="{00000000-0000-0000-0000-000000000000}" o:suggestedsigner="Изх.№" o:suggestedsigner2="ЦУ на НАП" issignatureline="t"/>
          </v:shape>
        </w:pict>
      </w:r>
    </w:p>
    <w:p w14:paraId="6EAD0F1F" w14:textId="77777777" w:rsidR="00D8550E" w:rsidRPr="008701C9" w:rsidRDefault="00D8550E" w:rsidP="00F56AFC">
      <w:pPr>
        <w:tabs>
          <w:tab w:val="left" w:pos="4536"/>
        </w:tabs>
        <w:spacing w:line="360" w:lineRule="auto"/>
        <w:ind w:firstLine="4536"/>
        <w:rPr>
          <w:b/>
          <w:bCs w:val="0"/>
          <w:i/>
          <w:caps/>
          <w:sz w:val="24"/>
          <w:szCs w:val="24"/>
          <w:lang w:eastAsia="en-US"/>
        </w:rPr>
        <w:sectPr w:rsidR="00D8550E" w:rsidRPr="008701C9" w:rsidSect="0019473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14:paraId="50860D44" w14:textId="2E7C5EBF" w:rsidR="00031B63" w:rsidRPr="008701C9" w:rsidRDefault="00CF34D6" w:rsidP="00031B63">
      <w:pPr>
        <w:spacing w:line="360" w:lineRule="auto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val="ru-RU" w:eastAsia="en-US"/>
        </w:rPr>
        <w:tab/>
      </w:r>
      <w:r w:rsidRPr="008701C9">
        <w:rPr>
          <w:b/>
          <w:bCs w:val="0"/>
          <w:sz w:val="24"/>
          <w:szCs w:val="24"/>
          <w:lang w:val="ru-RU" w:eastAsia="en-US"/>
        </w:rPr>
        <w:tab/>
      </w:r>
      <w:r w:rsidRPr="008701C9">
        <w:rPr>
          <w:b/>
          <w:bCs w:val="0"/>
          <w:sz w:val="24"/>
          <w:szCs w:val="24"/>
          <w:lang w:val="ru-RU" w:eastAsia="en-US"/>
        </w:rPr>
        <w:tab/>
      </w:r>
      <w:r w:rsidRPr="008701C9">
        <w:rPr>
          <w:b/>
          <w:bCs w:val="0"/>
          <w:sz w:val="24"/>
          <w:szCs w:val="24"/>
          <w:lang w:val="ru-RU" w:eastAsia="en-US"/>
        </w:rPr>
        <w:tab/>
      </w:r>
      <w:r w:rsidRPr="008701C9">
        <w:rPr>
          <w:b/>
          <w:bCs w:val="0"/>
          <w:sz w:val="24"/>
          <w:szCs w:val="24"/>
          <w:lang w:val="ru-RU" w:eastAsia="en-US"/>
        </w:rPr>
        <w:tab/>
      </w:r>
      <w:r w:rsidRPr="008701C9">
        <w:rPr>
          <w:b/>
          <w:bCs w:val="0"/>
          <w:sz w:val="24"/>
          <w:szCs w:val="24"/>
          <w:lang w:val="ru-RU" w:eastAsia="en-US"/>
        </w:rPr>
        <w:tab/>
      </w:r>
      <w:r w:rsidR="00031B63" w:rsidRPr="008701C9">
        <w:rPr>
          <w:b/>
          <w:bCs w:val="0"/>
          <w:sz w:val="24"/>
          <w:szCs w:val="24"/>
          <w:lang w:val="ru-RU" w:eastAsia="en-US"/>
        </w:rPr>
        <w:t>ДО</w:t>
      </w:r>
    </w:p>
    <w:p w14:paraId="41B7DC1E" w14:textId="77777777" w:rsidR="00031B63" w:rsidRPr="008701C9" w:rsidRDefault="00031B63" w:rsidP="00031B63">
      <w:pPr>
        <w:spacing w:line="360" w:lineRule="auto"/>
        <w:ind w:left="4248" w:firstLine="3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МИНИСТЕРСКИ СЪВЕТ НА РЕПУБЛИКА БЪЛГАРИЯ</w:t>
      </w:r>
    </w:p>
    <w:p w14:paraId="458452C0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00676027" w14:textId="3085D49A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ФИНАНСИТЕ</w:t>
      </w:r>
    </w:p>
    <w:p w14:paraId="1939E054" w14:textId="6BCBB684" w:rsidR="0003494C" w:rsidRPr="008701C9" w:rsidRDefault="0003494C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</w:p>
    <w:p w14:paraId="0125E7CF" w14:textId="09312C24" w:rsidR="0003494C" w:rsidRPr="008701C9" w:rsidRDefault="0003494C" w:rsidP="0003494C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ВЪТРЕШНИТЕ РАБОТИ</w:t>
      </w:r>
    </w:p>
    <w:p w14:paraId="18E067D3" w14:textId="77777777" w:rsidR="00031B63" w:rsidRPr="008701C9" w:rsidRDefault="00031B63" w:rsidP="00031B63">
      <w:pPr>
        <w:spacing w:line="360" w:lineRule="auto"/>
        <w:ind w:left="1416" w:firstLine="708"/>
        <w:rPr>
          <w:b/>
          <w:bCs w:val="0"/>
          <w:sz w:val="24"/>
          <w:szCs w:val="24"/>
          <w:lang w:eastAsia="en-US"/>
        </w:rPr>
      </w:pPr>
    </w:p>
    <w:p w14:paraId="73FBD135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РЕГИОНАЛНОТО РАЗВИТИЕ И БЛАГОУСТРОЙСТВОТО</w:t>
      </w:r>
    </w:p>
    <w:p w14:paraId="1E95D85F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759A72C6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ТРУДА И СОЦИАЛНАТА ПОЛИТИКА</w:t>
      </w:r>
    </w:p>
    <w:p w14:paraId="413213F6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39348BED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ОТБРАНАТА</w:t>
      </w:r>
    </w:p>
    <w:p w14:paraId="2FE8C87C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105FF82B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ВЪНШНИТЕ РАБОТИ</w:t>
      </w:r>
    </w:p>
    <w:p w14:paraId="4CC04929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07C384F0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ПРАВОСЪДИЕТО</w:t>
      </w:r>
    </w:p>
    <w:p w14:paraId="72CF92E6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204365BC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ОБРАЗОВАНИЕТО</w:t>
      </w:r>
    </w:p>
    <w:p w14:paraId="54A2B197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 НАУКАТА</w:t>
      </w:r>
    </w:p>
    <w:p w14:paraId="0083D4F6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5C8D9272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ЗДРАВЕОПАЗВАНЕТО</w:t>
      </w:r>
    </w:p>
    <w:p w14:paraId="3E37F848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43CB16F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lastRenderedPageBreak/>
        <w:t>МИНИСТЕРСТВО НА ОКОЛНАТА СРЕДА И ВОДИТЕ</w:t>
      </w:r>
    </w:p>
    <w:p w14:paraId="276FA98C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1C81882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КУЛТУРАТА</w:t>
      </w:r>
    </w:p>
    <w:p w14:paraId="7460F2FD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4656C3DB" w14:textId="1B5136FF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ТРАНСПОРТА И СЪОБЩЕНИЯТА</w:t>
      </w:r>
    </w:p>
    <w:p w14:paraId="09A4815A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703168A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ИКОНОМИКАТА</w:t>
      </w:r>
    </w:p>
    <w:p w14:paraId="1C84727E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202914C2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ЕНЕРГЕТИКАТА</w:t>
      </w:r>
    </w:p>
    <w:p w14:paraId="630E06CE" w14:textId="77777777" w:rsidR="00031B63" w:rsidRPr="006F6D4A" w:rsidRDefault="00031B63" w:rsidP="00031B63">
      <w:pPr>
        <w:spacing w:line="360" w:lineRule="auto"/>
        <w:ind w:left="1416" w:firstLine="708"/>
        <w:rPr>
          <w:b/>
          <w:bCs w:val="0"/>
          <w:sz w:val="20"/>
          <w:szCs w:val="20"/>
          <w:lang w:eastAsia="en-US"/>
        </w:rPr>
      </w:pPr>
    </w:p>
    <w:p w14:paraId="2C27ECBF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ТУРИЗМА</w:t>
      </w:r>
    </w:p>
    <w:p w14:paraId="12B2220C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6D0E4D9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МИНИСТЕРСТВО НА МЛАДЕЖТА И СПОРТА</w:t>
      </w:r>
    </w:p>
    <w:p w14:paraId="26E84568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7BB61D3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„НАЦИОНАЛНА</w:t>
      </w:r>
    </w:p>
    <w:p w14:paraId="2AA4BA97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СИГУРНОСТ”</w:t>
      </w:r>
    </w:p>
    <w:p w14:paraId="0C96EBA8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14DB335F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СМЕТНА ПАЛАТА</w:t>
      </w:r>
    </w:p>
    <w:p w14:paraId="384E84DA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74B61A8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ФИНАНСОВ НАДЗОР</w:t>
      </w:r>
    </w:p>
    <w:p w14:paraId="61EE484A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D582C0F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ЗА ЯДРЕНО РЕГУЛИРАНЕ</w:t>
      </w:r>
    </w:p>
    <w:p w14:paraId="0A9EE184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0C3E42EC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КОМИСИЯ ПО СИГУРНОСТТА НА ИНФОРМАЦИЯТА</w:t>
      </w:r>
    </w:p>
    <w:p w14:paraId="4B9A1387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70EBF9EE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ЗАЩИТА НА КОНКУРЕНЦИЯТА</w:t>
      </w:r>
    </w:p>
    <w:p w14:paraId="27E02223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5C8A6A29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ЗАЩИТА НА ЛИЧНИТЕ ДАННИ</w:t>
      </w:r>
    </w:p>
    <w:p w14:paraId="451791BE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43F009D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ПРОТИВОДЕЙСТВИЕ НА КОРУПЦИЯТА И ЗА ОТНЕМАНЕ НА НЕЗАКОННО ПРИДОБИТО ИМУЩЕСТВО</w:t>
      </w:r>
    </w:p>
    <w:p w14:paraId="700751A9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63D4BD4C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РЕГУЛИРАНЕ НА СЪОБЩЕНИЯТА</w:t>
      </w:r>
    </w:p>
    <w:p w14:paraId="736F0504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52066B0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ОБЛАСТНА АДМИНИСТРАЦИЯ – гр. .............................</w:t>
      </w:r>
    </w:p>
    <w:p w14:paraId="471027B5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1D02651" w14:textId="173364EB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ОБЩИНА гр. ..................................................</w:t>
      </w:r>
    </w:p>
    <w:p w14:paraId="395AC9EB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6B0103B3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КОМИСИЯ ПО СТОКОВИТЕ БОРСИ И ТЪРЖИЩАТА</w:t>
      </w:r>
    </w:p>
    <w:p w14:paraId="20F7E73C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616EB05A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НАЦИОНАЛЕН СТАТИСТИЧЕСКИ ИНСТИТУТ</w:t>
      </w:r>
    </w:p>
    <w:p w14:paraId="6E705871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66FDC888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ЗА ДЪРЖАВНА ФИНАНСОВА ИНСПЕКЦИЯ</w:t>
      </w:r>
    </w:p>
    <w:p w14:paraId="3102EF63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8A6649B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СЪВЕТ ЗА ЕЛЕКТРОННИ МЕДИИ</w:t>
      </w:r>
    </w:p>
    <w:p w14:paraId="026E7EA1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63FCA4AD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„МИТНИЦИ”</w:t>
      </w:r>
    </w:p>
    <w:p w14:paraId="6E4677E9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2073082D" w14:textId="77777777" w:rsidR="00031B63" w:rsidRPr="006F6D4A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6F6D4A">
        <w:rPr>
          <w:b/>
          <w:bCs w:val="0"/>
          <w:sz w:val="24"/>
          <w:szCs w:val="24"/>
          <w:lang w:eastAsia="en-US"/>
        </w:rPr>
        <w:t>КОМИСИЯ ЗА ЗАЩИТА ОТ ДИСКРИМИНАЦИЯ</w:t>
      </w:r>
    </w:p>
    <w:p w14:paraId="780D7ACA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382C8C6C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ДЪРЖАВЕН ФОНД „ЗЕМЕДЕЛИЕ“</w:t>
      </w:r>
    </w:p>
    <w:p w14:paraId="2013DA96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34B56DAE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НАЦИОНАЛЕН ОСИГУРИТЕЛЕН ИНСТИТУТ</w:t>
      </w:r>
    </w:p>
    <w:p w14:paraId="2F3D871A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6674B095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НАЦИОНАЛНА ЗДРАВНООСИГУРИТЕЛНА КАСА</w:t>
      </w:r>
    </w:p>
    <w:p w14:paraId="25A7308D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19FE64B2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НАЦИОНАЛНА СЛУЖБА ЗА ОХРАНА</w:t>
      </w:r>
    </w:p>
    <w:p w14:paraId="4F69C17A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273043BB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ВИСШ СЪДЕБЕН СЪВЕТ</w:t>
      </w:r>
    </w:p>
    <w:p w14:paraId="01A331AE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6CB5A465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ИНСПЕКТОРАТ КЪМ ВИСШИЯ СЪДЕБЕН СЪВЕТ</w:t>
      </w:r>
    </w:p>
    <w:p w14:paraId="0F709BC6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6E14BB4A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„ДЪРЖАВЕН РЕЗЕРВ И ВОЕННОВРЕМЕННИ ЗАПАСИ“</w:t>
      </w:r>
    </w:p>
    <w:p w14:paraId="2C620736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47BB69E0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РЕГИОНАЛНА ЗДРАВНА ИНСПЕКЦИЯ ГР. …</w:t>
      </w:r>
    </w:p>
    <w:p w14:paraId="7BD9863F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630010DA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БЪЛГАРСКАТА АГЕНЦИЯ ЗА БЕЗОПАСНОСТ НА ХРАНИТЕ</w:t>
      </w:r>
    </w:p>
    <w:p w14:paraId="14935FAD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74CA3993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ИЗПЪЛНИТЕЛНА АГЕНЦИЯ ПО ГОРИТЕ</w:t>
      </w:r>
    </w:p>
    <w:p w14:paraId="0D0FB26B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2E3C69A5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ИЗПЪЛНИТЕЛНА АГЕНЦИЯ ПО РИБАРСТВО И АКВАКУЛТУРИ</w:t>
      </w:r>
    </w:p>
    <w:p w14:paraId="5EADB050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4851D0F1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ЗА МЕТРОЛОГИЧЕН И</w:t>
      </w:r>
    </w:p>
    <w:p w14:paraId="05C98C44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ТЕХНИЧЕСКИ НАДЗОР</w:t>
      </w:r>
    </w:p>
    <w:p w14:paraId="2016B099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21819149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lastRenderedPageBreak/>
        <w:t>ИЗПЪЛНИТЕЛНА АГЕНЦИЯ „АВТОМОБИЛНА АДМИНИСТРАЦИЯ”</w:t>
      </w:r>
    </w:p>
    <w:p w14:paraId="02AF5DBD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1CABC253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ЗА ХОРАТА С УВРЕЖДАНИЯ</w:t>
      </w:r>
    </w:p>
    <w:p w14:paraId="044AB982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41BB620E" w14:textId="57846AB5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ЗА СОЦИАЛНО ПОДПОМАГАНЕ</w:t>
      </w:r>
    </w:p>
    <w:p w14:paraId="0DFE821D" w14:textId="05785297" w:rsidR="002F376F" w:rsidRPr="006F6D4A" w:rsidRDefault="002F376F" w:rsidP="00031B63">
      <w:pPr>
        <w:spacing w:line="360" w:lineRule="auto"/>
        <w:ind w:left="4248"/>
        <w:rPr>
          <w:b/>
          <w:bCs w:val="0"/>
          <w:sz w:val="20"/>
          <w:szCs w:val="20"/>
          <w:lang w:eastAsia="en-US"/>
        </w:rPr>
      </w:pPr>
    </w:p>
    <w:p w14:paraId="74053003" w14:textId="68A48FDE" w:rsidR="002F376F" w:rsidRPr="008701C9" w:rsidRDefault="002F376F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ЗА КАЧЕСТВОТО НА СОЦИАЛНИТЕ УСЛУГИ</w:t>
      </w:r>
    </w:p>
    <w:p w14:paraId="4CAD84E8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7D09F9C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ПО ЗАЕТОСТТА</w:t>
      </w:r>
    </w:p>
    <w:p w14:paraId="5987E9A7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4E1B9E88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„ПЪТНА ИНФРАСТРУКТУРА“</w:t>
      </w:r>
    </w:p>
    <w:p w14:paraId="149DB2B5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0DD816E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БЪЛГАРСКИ ИНСТИТУТ ПО МЕТРОЛОГИЯ</w:t>
      </w:r>
    </w:p>
    <w:p w14:paraId="4CBB0ADD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E9C9914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ИЗПЪЛНИТЕЛНА АГЕНЦИЯ „ГЛАВНА ИНСПЕКЦИЯ ПО ТРУДА“</w:t>
      </w:r>
    </w:p>
    <w:p w14:paraId="18A95C93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45131BE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КАМАРА НА ЧАСТНИТЕ СЪДЕБНИ ИЗПЪЛНИТЕЛИ</w:t>
      </w:r>
    </w:p>
    <w:p w14:paraId="29EE24A9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0012AAE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ИЗПЪЛНИТЕЛНА АГЕНЦИЯ „МЕДИЦИНСКИ НАДЗОР“</w:t>
      </w:r>
    </w:p>
    <w:p w14:paraId="37CF3366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22F38FE5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ЕНЕРГИЙНО И</w:t>
      </w:r>
    </w:p>
    <w:p w14:paraId="74E414BD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ВОДНО РЕГУЛИРАНЕ</w:t>
      </w:r>
    </w:p>
    <w:p w14:paraId="6CFC7A9D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2CF8BEDD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ЗА ПУБЛИЧНИТЕ ПРЕДПРИЯТИЯ И КОНТРОЛ</w:t>
      </w:r>
    </w:p>
    <w:p w14:paraId="5DBEF86E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24D6D21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lastRenderedPageBreak/>
        <w:t>АГЕНЦИЯ ЗА УСТОЙЧИВО ЕНЕРГИЙНО РАЗВИТИЕ</w:t>
      </w:r>
    </w:p>
    <w:p w14:paraId="6F60444E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B2962D1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БАСЕЙНОВА ДИРЕКЦИЯ ………….</w:t>
      </w:r>
    </w:p>
    <w:p w14:paraId="5DC0CDDB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48A633E8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ДИРЕКЦИЯ НАЦИОНАЛЕН </w:t>
      </w:r>
    </w:p>
    <w:p w14:paraId="2B2233F5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ПАРК ………………</w:t>
      </w:r>
    </w:p>
    <w:p w14:paraId="5A300E53" w14:textId="77777777" w:rsidR="00031B63" w:rsidRPr="008701C9" w:rsidRDefault="00031B63" w:rsidP="00031B63">
      <w:pPr>
        <w:spacing w:line="360" w:lineRule="auto"/>
        <w:ind w:left="4248" w:firstLine="708"/>
        <w:rPr>
          <w:b/>
          <w:bCs w:val="0"/>
          <w:sz w:val="20"/>
          <w:szCs w:val="20"/>
          <w:lang w:eastAsia="en-US"/>
        </w:rPr>
      </w:pPr>
    </w:p>
    <w:p w14:paraId="00A27B92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ДИРЕКЦИЯ ЗА НАЦИОНАЛЕН СТРОИТЕЛЕН КОНТРОЛ</w:t>
      </w:r>
    </w:p>
    <w:p w14:paraId="746B355A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4FEAA911" w14:textId="77777777" w:rsidR="00031B63" w:rsidRPr="008701C9" w:rsidRDefault="00031B63" w:rsidP="00031B63">
      <w:pPr>
        <w:spacing w:line="360" w:lineRule="auto"/>
        <w:ind w:left="3540" w:firstLine="70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"АРХИВИ"</w:t>
      </w:r>
    </w:p>
    <w:p w14:paraId="7864E1CA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13702CF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ЗА БЕЖАНЦИТЕ ПРИ МС</w:t>
      </w:r>
    </w:p>
    <w:p w14:paraId="4673A5ED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DB1500F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ЗА ЗАКРИЛА НА ДЕТЕТО</w:t>
      </w:r>
    </w:p>
    <w:p w14:paraId="76593CEB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882EBAC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ИЗПЪЛНИТЕЛНА АГЕНЦИЯ ПО ЛЕКАРСТВАТА</w:t>
      </w:r>
    </w:p>
    <w:p w14:paraId="3197F955" w14:textId="77777777" w:rsidR="00031B63" w:rsidRPr="00772C7C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2E44EF2C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ИЗПЪЛНИТЕЛНА АГЕНЦИЯ "БЪЛГАРСКА СЛУЖБА ЗА АКРЕДИТАЦИЯ"</w:t>
      </w:r>
    </w:p>
    <w:p w14:paraId="259834CA" w14:textId="77777777" w:rsidR="00031B63" w:rsidRPr="008701C9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B2E0000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ДЪРЖАВНА АГЕНЦИЯ "ЕЛЕКТРОННО УПРАВЛЕНИЕ"</w:t>
      </w:r>
    </w:p>
    <w:p w14:paraId="0EC2D8F1" w14:textId="77777777" w:rsidR="00031B63" w:rsidRPr="00772C7C" w:rsidRDefault="00031B63" w:rsidP="00031B63">
      <w:pPr>
        <w:spacing w:line="360" w:lineRule="auto"/>
        <w:ind w:left="708" w:firstLine="708"/>
        <w:rPr>
          <w:b/>
          <w:bCs w:val="0"/>
          <w:sz w:val="24"/>
          <w:szCs w:val="24"/>
          <w:lang w:eastAsia="en-US"/>
        </w:rPr>
      </w:pPr>
    </w:p>
    <w:p w14:paraId="64096054" w14:textId="77777777" w:rsidR="00031B63" w:rsidRPr="00772C7C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ИЗПЪЛНИТЕЛНА АГЕНЦИЯ </w:t>
      </w:r>
      <w:r w:rsidRPr="00772C7C">
        <w:rPr>
          <w:b/>
          <w:bCs w:val="0"/>
          <w:sz w:val="24"/>
          <w:szCs w:val="24"/>
          <w:lang w:eastAsia="en-US"/>
        </w:rPr>
        <w:t>"ЖЕЛЕЗОПЪТНА АДМИНИСТРАЦИЯ"</w:t>
      </w:r>
    </w:p>
    <w:p w14:paraId="56C15AFE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52CCB25E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lastRenderedPageBreak/>
        <w:t>ИЗПЪЛНИТЕЛНА АГЕНЦИЯ ПО ЛОЗАТА И ВИНОТО</w:t>
      </w:r>
    </w:p>
    <w:p w14:paraId="11E38FCD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6210622B" w14:textId="77777777" w:rsidR="00031B63" w:rsidRPr="00772C7C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КОМИСИЯ ЗА ЗАЩИТА НА </w:t>
      </w:r>
      <w:r w:rsidRPr="00772C7C">
        <w:rPr>
          <w:b/>
          <w:bCs w:val="0"/>
          <w:sz w:val="24"/>
          <w:szCs w:val="24"/>
          <w:lang w:eastAsia="en-US"/>
        </w:rPr>
        <w:t>ПОТРЕБИТЕЛИТЕ</w:t>
      </w:r>
    </w:p>
    <w:p w14:paraId="2992FC64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6E949F8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КОМИСИЯ ЗА ПУБЛИЧЕН НАДЗОР НАД РЕГИСТРИРАНИТЕ ОДИТОРИ</w:t>
      </w:r>
    </w:p>
    <w:p w14:paraId="3EC76711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02C9C4F5" w14:textId="77777777" w:rsidR="00031B63" w:rsidRPr="00772C7C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НАЦИОНАЛЕН СЪВЕТ ПО ЦЕНИ И РЕИМБУРСИРАНЕ НА </w:t>
      </w:r>
      <w:r w:rsidRPr="00772C7C">
        <w:rPr>
          <w:b/>
          <w:bCs w:val="0"/>
          <w:sz w:val="24"/>
          <w:szCs w:val="24"/>
          <w:lang w:eastAsia="en-US"/>
        </w:rPr>
        <w:t>ЛЕКАРСТВЕНИТЕ ПРОДУКТИ</w:t>
      </w:r>
    </w:p>
    <w:p w14:paraId="11958CF3" w14:textId="77777777" w:rsidR="00031B63" w:rsidRPr="006F6D4A" w:rsidRDefault="00031B63" w:rsidP="00031B63">
      <w:pPr>
        <w:spacing w:line="360" w:lineRule="auto"/>
        <w:rPr>
          <w:b/>
          <w:bCs w:val="0"/>
          <w:sz w:val="20"/>
          <w:szCs w:val="20"/>
          <w:lang w:eastAsia="en-US"/>
        </w:rPr>
      </w:pPr>
    </w:p>
    <w:p w14:paraId="314D049F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772C7C">
        <w:rPr>
          <w:b/>
          <w:bCs w:val="0"/>
          <w:sz w:val="24"/>
          <w:szCs w:val="24"/>
          <w:lang w:eastAsia="en-US"/>
        </w:rPr>
        <w:t>ПАТЕНТНО ВЕДОМСТВО НА</w:t>
      </w:r>
      <w:r w:rsidRPr="008701C9">
        <w:rPr>
          <w:b/>
          <w:bCs w:val="0"/>
          <w:sz w:val="24"/>
          <w:szCs w:val="24"/>
          <w:lang w:eastAsia="en-US"/>
        </w:rPr>
        <w:t xml:space="preserve"> РЕПУБЛИКА БЪЛГАРИ</w:t>
      </w:r>
    </w:p>
    <w:p w14:paraId="72B71708" w14:textId="77777777" w:rsidR="00031B63" w:rsidRPr="006F6D4A" w:rsidRDefault="00031B63" w:rsidP="00031B63">
      <w:pPr>
        <w:spacing w:line="360" w:lineRule="auto"/>
        <w:ind w:left="708" w:firstLine="708"/>
        <w:rPr>
          <w:b/>
          <w:bCs w:val="0"/>
          <w:sz w:val="20"/>
          <w:szCs w:val="20"/>
          <w:lang w:eastAsia="en-US"/>
        </w:rPr>
      </w:pPr>
    </w:p>
    <w:p w14:paraId="3EE9E6F7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РЕГИОНАЛНА ИНСПЕКЦИЯ ПО ОКОЛНАТА СРЕДА И ВОДИТЕ </w:t>
      </w:r>
    </w:p>
    <w:p w14:paraId="2E4E5E3C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ГР. ………………………...</w:t>
      </w:r>
    </w:p>
    <w:p w14:paraId="0F81E8BC" w14:textId="77777777" w:rsidR="00031B63" w:rsidRPr="006F6D4A" w:rsidRDefault="00031B63" w:rsidP="00031B63">
      <w:pPr>
        <w:spacing w:line="360" w:lineRule="auto"/>
        <w:ind w:left="4248"/>
        <w:rPr>
          <w:b/>
          <w:bCs w:val="0"/>
          <w:sz w:val="20"/>
          <w:szCs w:val="20"/>
          <w:lang w:val="en-US" w:eastAsia="en-US"/>
        </w:rPr>
      </w:pPr>
    </w:p>
    <w:p w14:paraId="05CA2BF9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ЦЕНТРАЛНА КОМИСИЯ ЗА БОРБА СРЕЩУ ПРОТИВООБЩЕСТВЕНИТЕ ПРОЯВИ НА МАЛОЛЕТНИТЕ И НЕПЪЛНОЛЕТНИТЕ</w:t>
      </w:r>
    </w:p>
    <w:p w14:paraId="3805A15C" w14:textId="77777777" w:rsidR="00031B63" w:rsidRPr="006F6D4A" w:rsidRDefault="00031B63" w:rsidP="00031B63">
      <w:pPr>
        <w:spacing w:line="360" w:lineRule="auto"/>
        <w:ind w:left="708" w:firstLine="708"/>
        <w:rPr>
          <w:bCs w:val="0"/>
          <w:sz w:val="20"/>
          <w:szCs w:val="20"/>
          <w:lang w:eastAsia="en-US"/>
        </w:rPr>
      </w:pPr>
    </w:p>
    <w:p w14:paraId="4B0C1F36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ФОНД "СИГУРНОСТ НА ЕЛЕКТРОЕНЕРГИЙНАТА СИСТЕМА"</w:t>
      </w:r>
    </w:p>
    <w:p w14:paraId="2B163DD3" w14:textId="77777777" w:rsidR="00031B63" w:rsidRPr="006F6D4A" w:rsidRDefault="00031B63" w:rsidP="00031B63">
      <w:pPr>
        <w:spacing w:line="360" w:lineRule="auto"/>
        <w:ind w:left="4248"/>
        <w:rPr>
          <w:b/>
          <w:bCs w:val="0"/>
          <w:sz w:val="20"/>
          <w:szCs w:val="20"/>
          <w:lang w:eastAsia="en-US"/>
        </w:rPr>
      </w:pPr>
    </w:p>
    <w:p w14:paraId="0F4E8E03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АГЕНЦИЯ ПО ГЕОДЕЗИЯ, КАРТОГРАФИЯ И КАДАСТЪР</w:t>
      </w:r>
    </w:p>
    <w:p w14:paraId="53AAD212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B49D33B" w14:textId="1C71D802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ИПЪЛНИТЕЛНА АГЕНЦИЯ ПРОГРАМА </w:t>
      </w:r>
      <w:r w:rsidR="008251F7" w:rsidRPr="008701C9">
        <w:rPr>
          <w:b/>
          <w:bCs w:val="0"/>
          <w:sz w:val="24"/>
          <w:szCs w:val="24"/>
          <w:lang w:eastAsia="en-US"/>
        </w:rPr>
        <w:t xml:space="preserve">ЗА </w:t>
      </w:r>
      <w:r w:rsidRPr="008701C9">
        <w:rPr>
          <w:b/>
          <w:bCs w:val="0"/>
          <w:sz w:val="24"/>
          <w:szCs w:val="24"/>
          <w:lang w:eastAsia="en-US"/>
        </w:rPr>
        <w:t xml:space="preserve">ОБРАЗОВАНИЕ </w:t>
      </w:r>
    </w:p>
    <w:p w14:paraId="3A395E58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45E51CA0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ЦЕНТРАЛНА ИЗБИРАТЕЛНА КОМИСИЯ</w:t>
      </w:r>
    </w:p>
    <w:p w14:paraId="01880AFC" w14:textId="77777777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5B1A0564" w14:textId="2563E72F" w:rsidR="00031B63" w:rsidRPr="008701C9" w:rsidRDefault="00031B63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ЛЕТИЩЕ СОФИЯ</w:t>
      </w:r>
    </w:p>
    <w:p w14:paraId="04A8BA56" w14:textId="6F9E1B76" w:rsidR="008251F7" w:rsidRPr="008701C9" w:rsidRDefault="008251F7" w:rsidP="00031B63">
      <w:pPr>
        <w:spacing w:line="360" w:lineRule="auto"/>
        <w:ind w:left="4248"/>
        <w:rPr>
          <w:b/>
          <w:bCs w:val="0"/>
          <w:sz w:val="24"/>
          <w:szCs w:val="24"/>
          <w:lang w:eastAsia="en-US"/>
        </w:rPr>
      </w:pPr>
    </w:p>
    <w:p w14:paraId="10A20313" w14:textId="77777777" w:rsidR="00B60B88" w:rsidRPr="008701C9" w:rsidRDefault="00B60B88" w:rsidP="00F56AFC">
      <w:pPr>
        <w:spacing w:line="360" w:lineRule="auto"/>
        <w:ind w:left="4954" w:hanging="2544"/>
        <w:rPr>
          <w:b/>
          <w:bCs w:val="0"/>
          <w:sz w:val="24"/>
          <w:szCs w:val="24"/>
          <w:lang w:eastAsia="en-US"/>
        </w:rPr>
      </w:pPr>
    </w:p>
    <w:p w14:paraId="399EA0DC" w14:textId="6F3C8EB2" w:rsidR="00106F13" w:rsidRPr="008701C9" w:rsidRDefault="00106F13" w:rsidP="00106F13">
      <w:pPr>
        <w:spacing w:line="360" w:lineRule="auto"/>
        <w:ind w:left="1843" w:firstLine="1418"/>
        <w:jc w:val="both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КОПИЕ: ТД НА НАП ………………….</w:t>
      </w:r>
    </w:p>
    <w:p w14:paraId="34C29078" w14:textId="104E301C" w:rsidR="00106F13" w:rsidRPr="008701C9" w:rsidRDefault="00106F13" w:rsidP="00106F13">
      <w:pPr>
        <w:spacing w:line="360" w:lineRule="auto"/>
        <w:ind w:left="3544" w:firstLine="713"/>
        <w:jc w:val="both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 на вниманието на дирекции/отдел</w:t>
      </w:r>
    </w:p>
    <w:p w14:paraId="158DE3D4" w14:textId="53531111" w:rsidR="00106F13" w:rsidRPr="008701C9" w:rsidRDefault="00106F13" w:rsidP="00106F13">
      <w:pPr>
        <w:spacing w:line="360" w:lineRule="auto"/>
        <w:ind w:left="3544" w:firstLine="713"/>
        <w:jc w:val="both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 xml:space="preserve"> „Събиране“</w:t>
      </w:r>
    </w:p>
    <w:p w14:paraId="066EC1EB" w14:textId="6DF05FF8" w:rsidR="00A65BEA" w:rsidRPr="008701C9" w:rsidRDefault="00A65BEA" w:rsidP="00106F13">
      <w:pPr>
        <w:spacing w:line="360" w:lineRule="auto"/>
        <w:ind w:left="4253" w:hanging="1843"/>
        <w:rPr>
          <w:b/>
          <w:bCs w:val="0"/>
          <w:sz w:val="24"/>
          <w:szCs w:val="24"/>
          <w:lang w:eastAsia="en-US"/>
        </w:rPr>
      </w:pPr>
    </w:p>
    <w:p w14:paraId="22CF9700" w14:textId="77777777" w:rsidR="00A65BEA" w:rsidRPr="008701C9" w:rsidRDefault="00A65BEA" w:rsidP="00F56AFC">
      <w:pPr>
        <w:spacing w:line="360" w:lineRule="auto"/>
        <w:ind w:left="4954" w:hanging="2544"/>
        <w:rPr>
          <w:b/>
          <w:bCs w:val="0"/>
          <w:sz w:val="24"/>
          <w:szCs w:val="24"/>
          <w:lang w:eastAsia="en-US"/>
        </w:rPr>
      </w:pPr>
    </w:p>
    <w:p w14:paraId="18A14C13" w14:textId="230C600B" w:rsidR="0023752D" w:rsidRPr="008701C9" w:rsidRDefault="0023752D" w:rsidP="00E00919">
      <w:pPr>
        <w:spacing w:line="360" w:lineRule="auto"/>
        <w:ind w:firstLine="708"/>
        <w:jc w:val="both"/>
        <w:rPr>
          <w:b/>
          <w:bCs w:val="0"/>
          <w:sz w:val="24"/>
          <w:szCs w:val="24"/>
          <w:lang w:eastAsia="en-US"/>
        </w:rPr>
      </w:pPr>
      <w:r w:rsidRPr="008701C9">
        <w:rPr>
          <w:b/>
          <w:bCs w:val="0"/>
          <w:sz w:val="24"/>
          <w:szCs w:val="24"/>
          <w:lang w:eastAsia="en-US"/>
        </w:rPr>
        <w:t>ОТНОСНО</w:t>
      </w:r>
      <w:r w:rsidRPr="008701C9">
        <w:rPr>
          <w:b/>
          <w:bCs w:val="0"/>
          <w:i/>
          <w:sz w:val="24"/>
          <w:szCs w:val="24"/>
          <w:lang w:eastAsia="en-US"/>
        </w:rPr>
        <w:t xml:space="preserve">: </w:t>
      </w:r>
      <w:r w:rsidR="0005609A" w:rsidRPr="008701C9">
        <w:rPr>
          <w:bCs w:val="0"/>
          <w:sz w:val="24"/>
          <w:szCs w:val="24"/>
          <w:lang w:eastAsia="en-US"/>
        </w:rPr>
        <w:t>внедряване на</w:t>
      </w:r>
      <w:r w:rsidR="0005609A" w:rsidRPr="008701C9">
        <w:rPr>
          <w:b/>
          <w:bCs w:val="0"/>
          <w:i/>
          <w:sz w:val="24"/>
          <w:szCs w:val="24"/>
          <w:lang w:eastAsia="en-US"/>
        </w:rPr>
        <w:t xml:space="preserve"> </w:t>
      </w:r>
      <w:r w:rsidR="0005609A" w:rsidRPr="008701C9">
        <w:rPr>
          <w:bCs w:val="0"/>
          <w:sz w:val="24"/>
          <w:szCs w:val="24"/>
          <w:lang w:eastAsia="en-US"/>
        </w:rPr>
        <w:t>нови електронни услуги на НАП за връчване на документи, издавани от публичните изпълнители при Националната агенция за приходите (НАП), адресирани до</w:t>
      </w:r>
      <w:r w:rsidR="0005609A" w:rsidRPr="008701C9">
        <w:rPr>
          <w:b/>
          <w:bCs w:val="0"/>
          <w:sz w:val="24"/>
          <w:szCs w:val="24"/>
          <w:lang w:eastAsia="en-US"/>
        </w:rPr>
        <w:t xml:space="preserve"> </w:t>
      </w:r>
      <w:r w:rsidR="007E6829" w:rsidRPr="008701C9">
        <w:rPr>
          <w:bCs w:val="0"/>
          <w:sz w:val="24"/>
          <w:szCs w:val="24"/>
          <w:lang w:eastAsia="en-US"/>
        </w:rPr>
        <w:t xml:space="preserve">лица, </w:t>
      </w:r>
      <w:r w:rsidR="007E6829" w:rsidRPr="008701C9">
        <w:rPr>
          <w:b/>
          <w:bCs w:val="0"/>
          <w:sz w:val="24"/>
          <w:szCs w:val="24"/>
          <w:lang w:eastAsia="en-US"/>
        </w:rPr>
        <w:t>в качеството им на публични взискатели, установяващи публични вземания</w:t>
      </w:r>
      <w:r w:rsidR="003C274B" w:rsidRPr="008701C9">
        <w:rPr>
          <w:b/>
          <w:bCs w:val="0"/>
          <w:sz w:val="24"/>
          <w:szCs w:val="24"/>
          <w:lang w:eastAsia="en-US"/>
        </w:rPr>
        <w:t xml:space="preserve"> </w:t>
      </w:r>
    </w:p>
    <w:p w14:paraId="3E009D5A" w14:textId="7A9B6589" w:rsidR="006F0647" w:rsidRPr="008701C9" w:rsidRDefault="006F0647" w:rsidP="00F56AFC">
      <w:pPr>
        <w:spacing w:line="360" w:lineRule="auto"/>
        <w:jc w:val="both"/>
        <w:rPr>
          <w:bCs w:val="0"/>
          <w:sz w:val="24"/>
          <w:szCs w:val="24"/>
          <w:lang w:eastAsia="en-US"/>
        </w:rPr>
      </w:pPr>
    </w:p>
    <w:p w14:paraId="36933F6B" w14:textId="77777777" w:rsidR="006F0647" w:rsidRPr="008701C9" w:rsidRDefault="006F0647" w:rsidP="00F56AFC">
      <w:pPr>
        <w:spacing w:line="360" w:lineRule="auto"/>
        <w:jc w:val="both"/>
        <w:rPr>
          <w:bCs w:val="0"/>
          <w:sz w:val="24"/>
          <w:szCs w:val="24"/>
          <w:lang w:eastAsia="en-US"/>
        </w:rPr>
      </w:pPr>
    </w:p>
    <w:p w14:paraId="7EF03F61" w14:textId="1F08D4EE" w:rsidR="00FA0072" w:rsidRPr="008701C9" w:rsidRDefault="00FA0072" w:rsidP="00F56AFC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8701C9">
        <w:rPr>
          <w:b/>
          <w:sz w:val="24"/>
          <w:szCs w:val="24"/>
        </w:rPr>
        <w:t>УВАЖАЕМИ ГОСПОЖИ И ГОСПОДА,</w:t>
      </w:r>
    </w:p>
    <w:p w14:paraId="4EF9177D" w14:textId="5A7D8222" w:rsidR="00CB3054" w:rsidRPr="008701C9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8701C9">
        <w:rPr>
          <w:sz w:val="24"/>
          <w:szCs w:val="24"/>
        </w:rPr>
        <w:t>С писмо с изх. № 91-00-88/</w:t>
      </w:r>
      <w:r w:rsidR="00773AD7" w:rsidRPr="008701C9">
        <w:rPr>
          <w:sz w:val="24"/>
          <w:szCs w:val="24"/>
          <w:lang w:val="en-US"/>
        </w:rPr>
        <w:t xml:space="preserve"> </w:t>
      </w:r>
      <w:r w:rsidRPr="008701C9">
        <w:rPr>
          <w:sz w:val="24"/>
          <w:szCs w:val="24"/>
        </w:rPr>
        <w:t xml:space="preserve">28.09.2021 г. на изпълнителния директор на НАП Ви уведомихме, че електронната услуга на НАП „Връчвания на документи“ е надградена, като са създадени 3 отделни електронни услуги, чрез които ще се връчват документите, издавани от публичните изпълнители в НАП в производството по обезпечаване и събиране на публичните вземания. В посоченото писмо подробно бяха дадени разяснения за видовете услуги, които в зависимост от видовете документи и адресатите им са обособени, както следва: </w:t>
      </w:r>
    </w:p>
    <w:p w14:paraId="450707C7" w14:textId="77777777" w:rsidR="00CB3054" w:rsidRPr="008701C9" w:rsidRDefault="00CB3054" w:rsidP="00CB3054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ind w:hanging="11"/>
        <w:jc w:val="both"/>
        <w:rPr>
          <w:sz w:val="24"/>
          <w:szCs w:val="24"/>
        </w:rPr>
      </w:pPr>
      <w:r w:rsidRPr="008701C9">
        <w:rPr>
          <w:i/>
          <w:sz w:val="24"/>
          <w:szCs w:val="24"/>
        </w:rPr>
        <w:t>„Връчване на документи като задължено лице и трето лице“;</w:t>
      </w:r>
    </w:p>
    <w:p w14:paraId="39C23050" w14:textId="77777777" w:rsidR="00CB3054" w:rsidRPr="008701C9" w:rsidRDefault="00CB3054" w:rsidP="00CB3054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ind w:hanging="11"/>
        <w:jc w:val="both"/>
        <w:rPr>
          <w:i/>
          <w:sz w:val="24"/>
          <w:szCs w:val="24"/>
        </w:rPr>
      </w:pPr>
      <w:r w:rsidRPr="008701C9">
        <w:rPr>
          <w:i/>
          <w:sz w:val="24"/>
          <w:szCs w:val="24"/>
        </w:rPr>
        <w:t xml:space="preserve">„Връчване на документи - производство по обезпечаване и събиране на публични вземания“ и </w:t>
      </w:r>
    </w:p>
    <w:p w14:paraId="69C450CA" w14:textId="77777777" w:rsidR="00CB3054" w:rsidRPr="008701C9" w:rsidRDefault="00CB3054" w:rsidP="00CB3054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ind w:hanging="11"/>
        <w:jc w:val="both"/>
        <w:rPr>
          <w:i/>
          <w:sz w:val="24"/>
          <w:szCs w:val="24"/>
        </w:rPr>
      </w:pPr>
      <w:r w:rsidRPr="008701C9">
        <w:rPr>
          <w:i/>
          <w:sz w:val="24"/>
          <w:szCs w:val="24"/>
        </w:rPr>
        <w:t xml:space="preserve">„Връчване на документи - процеси по вписване/отразяване на обезпечителни мерки“. </w:t>
      </w:r>
    </w:p>
    <w:p w14:paraId="2B5C4C85" w14:textId="77777777" w:rsidR="00CB3054" w:rsidRPr="008701C9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8701C9">
        <w:rPr>
          <w:b/>
          <w:sz w:val="24"/>
          <w:szCs w:val="24"/>
        </w:rPr>
        <w:t>Уведомяваме Ви, че считано от 12.01.2022 г. електронните услуги вече са внедрени на реална среда.</w:t>
      </w:r>
      <w:r w:rsidRPr="008701C9">
        <w:rPr>
          <w:sz w:val="24"/>
          <w:szCs w:val="24"/>
        </w:rPr>
        <w:t xml:space="preserve"> </w:t>
      </w:r>
    </w:p>
    <w:p w14:paraId="0EF05CD1" w14:textId="1BF6388E" w:rsidR="00CB3054" w:rsidRPr="00BD560E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8701C9">
        <w:rPr>
          <w:sz w:val="24"/>
          <w:szCs w:val="24"/>
        </w:rPr>
        <w:lastRenderedPageBreak/>
        <w:t xml:space="preserve">Както беше посочено и в цитираното по-горе предходно писмо на НАП, при изпращане на издадени от публичните изпълнители документи за връчване по електронен път ще се получава електронно съобщение (нотификация) на електронния адрес на </w:t>
      </w:r>
      <w:bookmarkStart w:id="0" w:name="_GoBack"/>
      <w:r w:rsidRPr="00BD560E">
        <w:rPr>
          <w:sz w:val="24"/>
          <w:szCs w:val="24"/>
        </w:rPr>
        <w:t>ведомството/институцията. Напомняме, че електронният адрес, на който ще се изпращат нотификациите за съответната услуга за връчване на документи</w:t>
      </w:r>
      <w:r w:rsidR="00D605B7" w:rsidRPr="00BD560E">
        <w:rPr>
          <w:sz w:val="24"/>
          <w:szCs w:val="24"/>
        </w:rPr>
        <w:t>,</w:t>
      </w:r>
      <w:r w:rsidRPr="00BD560E">
        <w:rPr>
          <w:sz w:val="24"/>
          <w:szCs w:val="24"/>
        </w:rPr>
        <w:t xml:space="preserve"> е определен, както следва:</w:t>
      </w:r>
    </w:p>
    <w:p w14:paraId="362570E1" w14:textId="6527ED28" w:rsidR="00CB3054" w:rsidRPr="00BD560E" w:rsidRDefault="00CB3054" w:rsidP="00CB3054">
      <w:pPr>
        <w:pStyle w:val="ListParagraph"/>
        <w:numPr>
          <w:ilvl w:val="0"/>
          <w:numId w:val="34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BD560E">
        <w:rPr>
          <w:b/>
          <w:sz w:val="24"/>
          <w:szCs w:val="24"/>
        </w:rPr>
        <w:t>„Връчване на документи като задължено лице и трето лице“</w:t>
      </w:r>
      <w:r w:rsidRPr="00BD560E">
        <w:rPr>
          <w:sz w:val="24"/>
          <w:szCs w:val="24"/>
        </w:rPr>
        <w:t xml:space="preserve"> - на електронния адрес, определен за кореспонденция с НАП по действащите правила към момента </w:t>
      </w:r>
      <w:r w:rsidRPr="00BD560E">
        <w:rPr>
          <w:sz w:val="24"/>
          <w:szCs w:val="24"/>
          <w:lang w:val="en-US"/>
        </w:rPr>
        <w:t>(</w:t>
      </w:r>
      <w:r w:rsidRPr="00BD560E">
        <w:rPr>
          <w:sz w:val="24"/>
          <w:szCs w:val="24"/>
        </w:rPr>
        <w:t>връчват се документи, издадени от публичен изпълнител, в случаите когато ведомството/институцията е задължено/трето задължено лице, напр. – при запор върху трудово/служебно възнаграждение на служител на ведомството/институцията</w:t>
      </w:r>
      <w:r w:rsidRPr="00BD560E">
        <w:rPr>
          <w:sz w:val="24"/>
          <w:szCs w:val="24"/>
          <w:lang w:val="en-US"/>
        </w:rPr>
        <w:t>)</w:t>
      </w:r>
      <w:r w:rsidRPr="00BD560E">
        <w:rPr>
          <w:sz w:val="24"/>
          <w:szCs w:val="24"/>
        </w:rPr>
        <w:t>;</w:t>
      </w:r>
    </w:p>
    <w:p w14:paraId="47C20646" w14:textId="77777777" w:rsidR="00675503" w:rsidRPr="00BD560E" w:rsidRDefault="00675503" w:rsidP="00524115">
      <w:pPr>
        <w:pStyle w:val="ListParagraph"/>
        <w:tabs>
          <w:tab w:val="left" w:pos="709"/>
          <w:tab w:val="left" w:pos="1134"/>
        </w:tabs>
        <w:spacing w:line="360" w:lineRule="auto"/>
        <w:ind w:left="709"/>
        <w:jc w:val="both"/>
        <w:rPr>
          <w:sz w:val="24"/>
          <w:szCs w:val="24"/>
        </w:rPr>
      </w:pPr>
    </w:p>
    <w:p w14:paraId="3552B0F6" w14:textId="681C4642" w:rsidR="00F36A35" w:rsidRPr="00BD560E" w:rsidRDefault="00CB3054" w:rsidP="00CB3054">
      <w:pPr>
        <w:pStyle w:val="ListParagraph"/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4"/>
          <w:szCs w:val="24"/>
        </w:rPr>
      </w:pPr>
      <w:r w:rsidRPr="00BD560E">
        <w:rPr>
          <w:b/>
          <w:sz w:val="24"/>
          <w:szCs w:val="24"/>
        </w:rPr>
        <w:t>„Връчване</w:t>
      </w:r>
      <w:r w:rsidR="00C179B6" w:rsidRPr="00BD560E">
        <w:rPr>
          <w:b/>
          <w:sz w:val="24"/>
          <w:szCs w:val="24"/>
        </w:rPr>
        <w:t xml:space="preserve"> на документи</w:t>
      </w:r>
      <w:r w:rsidRPr="00BD560E">
        <w:rPr>
          <w:b/>
          <w:sz w:val="24"/>
          <w:szCs w:val="24"/>
        </w:rPr>
        <w:t xml:space="preserve"> - производство по обезпечаване и събиране на публични вземания“ </w:t>
      </w:r>
      <w:r w:rsidRPr="00BD560E">
        <w:rPr>
          <w:sz w:val="24"/>
          <w:szCs w:val="24"/>
        </w:rPr>
        <w:t>- на изрично посочения електронен адрес</w:t>
      </w:r>
      <w:r w:rsidR="00773AD7" w:rsidRPr="00BD560E">
        <w:rPr>
          <w:sz w:val="24"/>
          <w:szCs w:val="24"/>
        </w:rPr>
        <w:t>,</w:t>
      </w:r>
      <w:r w:rsidRPr="00BD560E">
        <w:rPr>
          <w:sz w:val="24"/>
          <w:szCs w:val="24"/>
        </w:rPr>
        <w:t xml:space="preserve"> в качеството Ви </w:t>
      </w:r>
      <w:r w:rsidRPr="00BD560E">
        <w:rPr>
          <w:b/>
          <w:sz w:val="24"/>
          <w:szCs w:val="24"/>
        </w:rPr>
        <w:t>на публичен взискател</w:t>
      </w:r>
      <w:r w:rsidRPr="00BD560E">
        <w:rPr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>и като орган, който по силата на нормативен акт поддържа информация.</w:t>
      </w:r>
      <w:r w:rsidR="00881D5E" w:rsidRPr="00BD560E">
        <w:rPr>
          <w:sz w:val="24"/>
          <w:szCs w:val="24"/>
        </w:rPr>
        <w:t xml:space="preserve"> Чрез тази </w:t>
      </w:r>
      <w:r w:rsidR="00881D5E" w:rsidRPr="00BD560E">
        <w:rPr>
          <w:sz w:val="24"/>
          <w:szCs w:val="24"/>
          <w:lang w:val="en-US"/>
        </w:rPr>
        <w:t>(</w:t>
      </w:r>
      <w:r w:rsidR="00881D5E" w:rsidRPr="00BD560E">
        <w:rPr>
          <w:sz w:val="24"/>
          <w:szCs w:val="24"/>
        </w:rPr>
        <w:t>втора</w:t>
      </w:r>
      <w:r w:rsidR="00881D5E" w:rsidRPr="00BD560E">
        <w:rPr>
          <w:sz w:val="24"/>
          <w:szCs w:val="24"/>
          <w:lang w:val="en-US"/>
        </w:rPr>
        <w:t>)</w:t>
      </w:r>
      <w:r w:rsidR="00881D5E" w:rsidRPr="00BD560E">
        <w:rPr>
          <w:sz w:val="24"/>
          <w:szCs w:val="24"/>
        </w:rPr>
        <w:t xml:space="preserve"> услуга се връчват всички актове, адресирани до публичните взискатели като страна в производството по обезпечаване и събиране на публични вземания - разпореждания за присъединяване на публичен взискател, разпореждания за разпределение на суми, разпореждания за прекратяване на производството по принудително изпълнение, протоколи и др., както и искания за предоставяне на информация на основание чл. 212 от </w:t>
      </w:r>
      <w:r w:rsidR="00881D5E" w:rsidRPr="00BD560E">
        <w:rPr>
          <w:b/>
          <w:i/>
          <w:sz w:val="24"/>
          <w:szCs w:val="24"/>
        </w:rPr>
        <w:t xml:space="preserve">Данъчно-осигурителния процесуален кодекс </w:t>
      </w:r>
      <w:r w:rsidR="00881D5E" w:rsidRPr="00BD560E">
        <w:rPr>
          <w:b/>
          <w:i/>
          <w:sz w:val="24"/>
          <w:szCs w:val="24"/>
          <w:lang w:val="en-US"/>
        </w:rPr>
        <w:t>(</w:t>
      </w:r>
      <w:r w:rsidR="00881D5E" w:rsidRPr="00BD560E">
        <w:rPr>
          <w:b/>
          <w:i/>
          <w:sz w:val="24"/>
          <w:szCs w:val="24"/>
        </w:rPr>
        <w:t>ДОПК</w:t>
      </w:r>
      <w:r w:rsidR="00881D5E" w:rsidRPr="00BD560E">
        <w:rPr>
          <w:b/>
          <w:i/>
          <w:sz w:val="24"/>
          <w:szCs w:val="24"/>
          <w:lang w:val="en-US"/>
        </w:rPr>
        <w:t>)</w:t>
      </w:r>
      <w:r w:rsidR="00881D5E" w:rsidRPr="00BD560E">
        <w:rPr>
          <w:sz w:val="24"/>
          <w:szCs w:val="24"/>
        </w:rPr>
        <w:t>.</w:t>
      </w:r>
    </w:p>
    <w:p w14:paraId="097BB888" w14:textId="4E6A1B2F" w:rsidR="00881D5E" w:rsidRPr="00BD560E" w:rsidRDefault="00F36A35" w:rsidP="00524115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BD560E">
        <w:rPr>
          <w:b/>
          <w:sz w:val="24"/>
          <w:szCs w:val="24"/>
        </w:rPr>
        <w:t>Важно:</w:t>
      </w:r>
      <w:r w:rsidRPr="00BD560E">
        <w:rPr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>Настоящото писмо е адресирано до Вас, именно в качеството Ви на публични взискатели (в т.ч. и за тези от подчинените Ви структури, които представляват самостоятелни публични взискатели)</w:t>
      </w:r>
      <w:r w:rsidR="009235EC" w:rsidRPr="00BD560E">
        <w:rPr>
          <w:b/>
          <w:sz w:val="24"/>
          <w:szCs w:val="24"/>
        </w:rPr>
        <w:t>.</w:t>
      </w:r>
    </w:p>
    <w:p w14:paraId="19F2BD00" w14:textId="2CEDF9EF" w:rsidR="00126AF8" w:rsidRPr="00BD560E" w:rsidRDefault="00881D5E" w:rsidP="00524115">
      <w:pPr>
        <w:spacing w:line="360" w:lineRule="auto"/>
        <w:ind w:firstLine="708"/>
        <w:jc w:val="both"/>
        <w:rPr>
          <w:i/>
          <w:sz w:val="24"/>
          <w:szCs w:val="24"/>
        </w:rPr>
      </w:pPr>
      <w:r w:rsidRPr="00BD560E">
        <w:rPr>
          <w:sz w:val="24"/>
          <w:szCs w:val="24"/>
        </w:rPr>
        <w:t xml:space="preserve">Специфичното по отношение на тази услуга </w:t>
      </w:r>
      <w:r w:rsidR="00675503" w:rsidRPr="00BD560E">
        <w:rPr>
          <w:sz w:val="24"/>
          <w:szCs w:val="24"/>
        </w:rPr>
        <w:t xml:space="preserve">за връчване, </w:t>
      </w:r>
      <w:r w:rsidRPr="00BD560E">
        <w:rPr>
          <w:sz w:val="24"/>
          <w:szCs w:val="24"/>
        </w:rPr>
        <w:t>е че</w:t>
      </w:r>
      <w:r w:rsidR="00213A7D" w:rsidRPr="00BD560E">
        <w:rPr>
          <w:b/>
          <w:sz w:val="24"/>
          <w:szCs w:val="24"/>
        </w:rPr>
        <w:t xml:space="preserve"> </w:t>
      </w:r>
      <w:r w:rsidRPr="00BD560E">
        <w:rPr>
          <w:sz w:val="24"/>
          <w:szCs w:val="24"/>
        </w:rPr>
        <w:t>нотификации</w:t>
      </w:r>
      <w:r w:rsidR="006C1A58" w:rsidRPr="00BD560E">
        <w:rPr>
          <w:sz w:val="24"/>
          <w:szCs w:val="24"/>
        </w:rPr>
        <w:t>те</w:t>
      </w:r>
      <w:r w:rsidRPr="00BD560E">
        <w:rPr>
          <w:sz w:val="24"/>
          <w:szCs w:val="24"/>
        </w:rPr>
        <w:t xml:space="preserve"> за издадените от публичния изпълнител документи</w:t>
      </w:r>
      <w:r w:rsidR="006C1A58" w:rsidRPr="00BD560E">
        <w:rPr>
          <w:sz w:val="24"/>
          <w:szCs w:val="24"/>
        </w:rPr>
        <w:t>, които ще се връчват чрез нея,</w:t>
      </w:r>
      <w:r w:rsidRPr="00BD560E">
        <w:rPr>
          <w:sz w:val="24"/>
          <w:szCs w:val="24"/>
        </w:rPr>
        <w:t xml:space="preserve"> ще се изпращат на електронния/те адрес/и, които сте предоставили в НАП във връзка с ползване от Ваша страна на </w:t>
      </w:r>
      <w:r w:rsidRPr="00BD560E">
        <w:rPr>
          <w:b/>
          <w:sz w:val="24"/>
          <w:szCs w:val="24"/>
        </w:rPr>
        <w:t>друга нарочна</w:t>
      </w:r>
      <w:r w:rsidRPr="00BD560E">
        <w:rPr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>електронна услуга, която НАП внедри през 2018</w:t>
      </w:r>
      <w:r w:rsidR="00625F0D" w:rsidRPr="00BD560E">
        <w:rPr>
          <w:b/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 xml:space="preserve">г. - </w:t>
      </w:r>
      <w:r w:rsidRPr="00BD560E">
        <w:rPr>
          <w:b/>
          <w:i/>
          <w:sz w:val="24"/>
          <w:szCs w:val="24"/>
        </w:rPr>
        <w:t>„Приемане на актове, от които произтича публично вземане на външни взискатели“</w:t>
      </w:r>
      <w:r w:rsidR="006C1A58" w:rsidRPr="00BD560E">
        <w:rPr>
          <w:b/>
          <w:i/>
          <w:sz w:val="24"/>
          <w:szCs w:val="24"/>
        </w:rPr>
        <w:t xml:space="preserve">. </w:t>
      </w:r>
      <w:r w:rsidR="006C1A58" w:rsidRPr="00BD560E">
        <w:rPr>
          <w:sz w:val="24"/>
          <w:szCs w:val="24"/>
        </w:rPr>
        <w:t xml:space="preserve">Това са електронните адреси, </w:t>
      </w:r>
      <w:r w:rsidR="00D84024" w:rsidRPr="00BD560E">
        <w:rPr>
          <w:sz w:val="24"/>
          <w:szCs w:val="24"/>
        </w:rPr>
        <w:t xml:space="preserve">които </w:t>
      </w:r>
      <w:r w:rsidR="00625F0D" w:rsidRPr="00BD560E">
        <w:rPr>
          <w:sz w:val="24"/>
          <w:szCs w:val="24"/>
        </w:rPr>
        <w:t>сте посочили</w:t>
      </w:r>
      <w:r w:rsidR="006C1A58" w:rsidRPr="00BD560E">
        <w:rPr>
          <w:sz w:val="24"/>
          <w:szCs w:val="24"/>
        </w:rPr>
        <w:t xml:space="preserve"> в</w:t>
      </w:r>
      <w:r w:rsidRPr="00BD560E">
        <w:rPr>
          <w:b/>
          <w:sz w:val="24"/>
          <w:szCs w:val="24"/>
        </w:rPr>
        <w:t xml:space="preserve"> </w:t>
      </w:r>
      <w:r w:rsidRPr="00BD560E">
        <w:rPr>
          <w:b/>
          <w:i/>
          <w:sz w:val="24"/>
          <w:szCs w:val="24"/>
        </w:rPr>
        <w:t xml:space="preserve">Приложение № 1 от Правилата за електронно предявяване на актове (изпълнителни основания), </w:t>
      </w:r>
      <w:r w:rsidRPr="00BD560E">
        <w:rPr>
          <w:b/>
          <w:i/>
          <w:sz w:val="24"/>
          <w:szCs w:val="24"/>
        </w:rPr>
        <w:lastRenderedPageBreak/>
        <w:t>с които е установено публично вземане, утвърдени със Заповед № ЗЦУ – 1600/06.11.2018 г. на изпълнителния директор на НАП</w:t>
      </w:r>
      <w:r w:rsidRPr="00BD560E">
        <w:rPr>
          <w:i/>
          <w:sz w:val="24"/>
          <w:szCs w:val="24"/>
        </w:rPr>
        <w:t>.</w:t>
      </w:r>
      <w:r w:rsidR="00675503" w:rsidRPr="00BD560E">
        <w:rPr>
          <w:i/>
          <w:sz w:val="24"/>
          <w:szCs w:val="24"/>
        </w:rPr>
        <w:t xml:space="preserve"> </w:t>
      </w:r>
    </w:p>
    <w:p w14:paraId="17D098BA" w14:textId="2689D303" w:rsidR="00D84024" w:rsidRPr="00BD560E" w:rsidRDefault="00675503" w:rsidP="00524115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В случай, че желаете да актуализирате посочения в Приложение № 1 електронен адрес, може да направите това </w:t>
      </w:r>
      <w:r w:rsidR="00625F0D" w:rsidRPr="00BD560E">
        <w:rPr>
          <w:sz w:val="24"/>
          <w:szCs w:val="24"/>
        </w:rPr>
        <w:t xml:space="preserve">като попълните и подадете ново </w:t>
      </w:r>
      <w:r w:rsidR="00625F0D" w:rsidRPr="00BD560E">
        <w:rPr>
          <w:i/>
          <w:sz w:val="24"/>
          <w:szCs w:val="24"/>
        </w:rPr>
        <w:t>Прил</w:t>
      </w:r>
      <w:r w:rsidR="009235EC" w:rsidRPr="00BD560E">
        <w:rPr>
          <w:i/>
          <w:sz w:val="24"/>
          <w:szCs w:val="24"/>
        </w:rPr>
        <w:t>ожение № 1 -</w:t>
      </w:r>
      <w:r w:rsidR="00625F0D" w:rsidRPr="00BD560E">
        <w:rPr>
          <w:i/>
          <w:sz w:val="24"/>
          <w:szCs w:val="24"/>
        </w:rPr>
        <w:t xml:space="preserve"> Заявление за ползване на електронна услуга „Приемане на актове, от които произтича публично вземане на външни взискатели“</w:t>
      </w:r>
      <w:r w:rsidR="00E705B4" w:rsidRPr="00BD560E">
        <w:rPr>
          <w:sz w:val="24"/>
          <w:szCs w:val="24"/>
        </w:rPr>
        <w:t xml:space="preserve"> до изпълнителния директор на НАП</w:t>
      </w:r>
      <w:r w:rsidR="00A11186" w:rsidRPr="00BD560E">
        <w:rPr>
          <w:sz w:val="24"/>
          <w:szCs w:val="24"/>
        </w:rPr>
        <w:t xml:space="preserve">, което да подадете </w:t>
      </w:r>
      <w:r w:rsidR="00E705B4" w:rsidRPr="00BD560E">
        <w:rPr>
          <w:sz w:val="24"/>
          <w:szCs w:val="24"/>
        </w:rPr>
        <w:t xml:space="preserve">по електронен път на официалния електронен адрес - </w:t>
      </w:r>
      <w:hyperlink r:id="rId13" w:history="1">
        <w:r w:rsidR="00E705B4" w:rsidRPr="00BD560E">
          <w:rPr>
            <w:rStyle w:val="Hyperlink"/>
            <w:color w:val="auto"/>
            <w:sz w:val="24"/>
            <w:szCs w:val="24"/>
            <w:u w:val="none"/>
          </w:rPr>
          <w:t>nap@nra.bg</w:t>
        </w:r>
      </w:hyperlink>
      <w:r w:rsidR="00E705B4" w:rsidRPr="00BD560E">
        <w:rPr>
          <w:sz w:val="24"/>
          <w:szCs w:val="24"/>
        </w:rPr>
        <w:t xml:space="preserve"> или на хартиен носител на адреса на ЦУ на НАП. И</w:t>
      </w:r>
      <w:r w:rsidR="00E705B4" w:rsidRPr="00BD560E">
        <w:rPr>
          <w:bCs w:val="0"/>
          <w:sz w:val="24"/>
          <w:szCs w:val="24"/>
          <w:lang w:eastAsia="en-US"/>
        </w:rPr>
        <w:t>нформация за услугата и образец на Приложение №1, се съдържа на официалната страница на НАП</w:t>
      </w:r>
      <w:r w:rsidR="00A11186" w:rsidRPr="00BD560E">
        <w:rPr>
          <w:bCs w:val="0"/>
          <w:sz w:val="24"/>
          <w:szCs w:val="24"/>
          <w:lang w:eastAsia="en-US"/>
        </w:rPr>
        <w:t>,</w:t>
      </w:r>
      <w:r w:rsidR="00E705B4" w:rsidRPr="00BD560E">
        <w:rPr>
          <w:bCs w:val="0"/>
          <w:sz w:val="24"/>
          <w:szCs w:val="24"/>
          <w:lang w:eastAsia="en-US"/>
        </w:rPr>
        <w:t xml:space="preserve"> в меню </w:t>
      </w:r>
      <w:r w:rsidR="00E705B4" w:rsidRPr="00BD560E">
        <w:rPr>
          <w:bCs w:val="0"/>
          <w:i/>
          <w:sz w:val="24"/>
          <w:szCs w:val="24"/>
          <w:lang w:eastAsia="en-US"/>
        </w:rPr>
        <w:t>„Просрочени задължения“</w:t>
      </w:r>
      <w:r w:rsidR="00E705B4" w:rsidRPr="00BD560E">
        <w:rPr>
          <w:bCs w:val="0"/>
          <w:sz w:val="24"/>
          <w:szCs w:val="24"/>
          <w:lang w:eastAsia="en-US"/>
        </w:rPr>
        <w:t xml:space="preserve">, рубрика </w:t>
      </w:r>
      <w:r w:rsidR="00E705B4" w:rsidRPr="00BD560E">
        <w:rPr>
          <w:bCs w:val="0"/>
          <w:i/>
          <w:sz w:val="24"/>
          <w:szCs w:val="24"/>
          <w:lang w:eastAsia="en-US"/>
        </w:rPr>
        <w:t>„За публични взискатели“</w:t>
      </w:r>
      <w:r w:rsidR="00E51E88" w:rsidRPr="00BD560E">
        <w:rPr>
          <w:bCs w:val="0"/>
          <w:i/>
          <w:sz w:val="24"/>
          <w:szCs w:val="24"/>
          <w:lang w:eastAsia="en-US"/>
        </w:rPr>
        <w:t xml:space="preserve"> (https:// nra.bg/wps/portal/nra/delayed.payments/page.delayed.za-publichni-vziskateli/za-publichni-vziskateli</w:t>
      </w:r>
      <w:r w:rsidR="00091200" w:rsidRPr="00BD560E">
        <w:rPr>
          <w:bCs w:val="0"/>
          <w:i/>
          <w:sz w:val="24"/>
          <w:szCs w:val="24"/>
          <w:lang w:eastAsia="en-US"/>
        </w:rPr>
        <w:t>)</w:t>
      </w:r>
      <w:r w:rsidR="00E705B4" w:rsidRPr="00BD560E">
        <w:rPr>
          <w:bCs w:val="0"/>
          <w:sz w:val="24"/>
          <w:szCs w:val="24"/>
          <w:lang w:eastAsia="en-US"/>
        </w:rPr>
        <w:t>.</w:t>
      </w:r>
    </w:p>
    <w:p w14:paraId="18DFBC83" w14:textId="569AA506" w:rsidR="00CB3054" w:rsidRPr="00BD560E" w:rsidRDefault="003D141B" w:rsidP="00524115">
      <w:pPr>
        <w:tabs>
          <w:tab w:val="left" w:pos="709"/>
        </w:tabs>
        <w:spacing w:line="360" w:lineRule="auto"/>
        <w:jc w:val="both"/>
        <w:rPr>
          <w:bCs w:val="0"/>
          <w:sz w:val="24"/>
          <w:szCs w:val="24"/>
          <w:lang w:eastAsia="en-US"/>
        </w:rPr>
      </w:pPr>
      <w:r w:rsidRPr="00BD560E">
        <w:rPr>
          <w:b/>
          <w:sz w:val="24"/>
          <w:szCs w:val="24"/>
        </w:rPr>
        <w:tab/>
      </w:r>
      <w:r w:rsidR="00126AF8" w:rsidRPr="00BD560E">
        <w:rPr>
          <w:b/>
          <w:sz w:val="24"/>
          <w:szCs w:val="24"/>
        </w:rPr>
        <w:t xml:space="preserve">С оглед изложеното, </w:t>
      </w:r>
      <w:r w:rsidR="00D84024" w:rsidRPr="00BD560E">
        <w:rPr>
          <w:b/>
          <w:sz w:val="24"/>
          <w:szCs w:val="24"/>
        </w:rPr>
        <w:t>в</w:t>
      </w:r>
      <w:r w:rsidR="00CB3054" w:rsidRPr="00BD560E">
        <w:rPr>
          <w:b/>
          <w:sz w:val="24"/>
          <w:szCs w:val="24"/>
        </w:rPr>
        <w:t xml:space="preserve">зискателите, които към момента не са присъединени към електронната услуга </w:t>
      </w:r>
      <w:r w:rsidR="00CB3054" w:rsidRPr="00BD560E">
        <w:rPr>
          <w:b/>
          <w:i/>
          <w:sz w:val="24"/>
          <w:szCs w:val="24"/>
        </w:rPr>
        <w:t>„Приемане на актове, от които произтича публично вземане на външни взискатели“ и съответно не са посочили електронен адрес</w:t>
      </w:r>
      <w:r w:rsidR="00D605B7" w:rsidRPr="00BD560E">
        <w:rPr>
          <w:b/>
          <w:i/>
          <w:sz w:val="24"/>
          <w:szCs w:val="24"/>
        </w:rPr>
        <w:t xml:space="preserve"> в горепосоченото Приложение № 1</w:t>
      </w:r>
      <w:r w:rsidR="00CB3054" w:rsidRPr="00BD560E">
        <w:rPr>
          <w:b/>
          <w:i/>
          <w:sz w:val="24"/>
          <w:szCs w:val="24"/>
        </w:rPr>
        <w:t xml:space="preserve">, </w:t>
      </w:r>
      <w:r w:rsidR="00CB3054" w:rsidRPr="00BD560E">
        <w:rPr>
          <w:b/>
          <w:sz w:val="24"/>
          <w:szCs w:val="24"/>
          <w:u w:val="single"/>
        </w:rPr>
        <w:t>следва да се присъединят към нея</w:t>
      </w:r>
      <w:r w:rsidR="00E705B4" w:rsidRPr="00BD560E">
        <w:rPr>
          <w:bCs w:val="0"/>
          <w:sz w:val="24"/>
          <w:szCs w:val="24"/>
          <w:lang w:eastAsia="en-US"/>
        </w:rPr>
        <w:t xml:space="preserve">, като препоръчваме да предприемете действия по присъединяване към </w:t>
      </w:r>
      <w:r w:rsidR="00524115" w:rsidRPr="00BD560E">
        <w:rPr>
          <w:bCs w:val="0"/>
          <w:sz w:val="24"/>
          <w:szCs w:val="24"/>
          <w:lang w:eastAsia="en-US"/>
        </w:rPr>
        <w:t>услугата</w:t>
      </w:r>
      <w:r w:rsidR="00E705B4" w:rsidRPr="00BD560E">
        <w:rPr>
          <w:bCs w:val="0"/>
          <w:sz w:val="24"/>
          <w:szCs w:val="24"/>
          <w:lang w:eastAsia="en-US"/>
        </w:rPr>
        <w:t xml:space="preserve"> най</w:t>
      </w:r>
      <w:r w:rsidR="00E705B4" w:rsidRPr="00BD560E">
        <w:rPr>
          <w:sz w:val="24"/>
          <w:szCs w:val="24"/>
        </w:rPr>
        <w:t>-късно в срок до 28.02.2022 г.</w:t>
      </w:r>
      <w:r w:rsidRPr="00BD560E">
        <w:rPr>
          <w:rStyle w:val="CommentReference"/>
          <w:sz w:val="24"/>
          <w:szCs w:val="24"/>
        </w:rPr>
        <w:t xml:space="preserve"> До заявяването на ел.</w:t>
      </w:r>
      <w:r w:rsidR="008410D3" w:rsidRPr="00BD560E">
        <w:rPr>
          <w:rStyle w:val="CommentReference"/>
          <w:sz w:val="24"/>
          <w:szCs w:val="24"/>
        </w:rPr>
        <w:t xml:space="preserve"> </w:t>
      </w:r>
      <w:r w:rsidRPr="00BD560E">
        <w:rPr>
          <w:rStyle w:val="CommentReference"/>
          <w:sz w:val="24"/>
          <w:szCs w:val="24"/>
        </w:rPr>
        <w:t>адреси</w:t>
      </w:r>
      <w:r w:rsidR="00E705B4" w:rsidRPr="00BD560E">
        <w:rPr>
          <w:sz w:val="24"/>
          <w:szCs w:val="24"/>
        </w:rPr>
        <w:t xml:space="preserve"> нотификациите за връчване</w:t>
      </w:r>
      <w:r w:rsidRPr="00BD560E">
        <w:rPr>
          <w:sz w:val="24"/>
          <w:szCs w:val="24"/>
        </w:rPr>
        <w:t xml:space="preserve"> на</w:t>
      </w:r>
      <w:r w:rsidR="00E705B4" w:rsidRPr="00BD560E">
        <w:rPr>
          <w:sz w:val="24"/>
          <w:szCs w:val="24"/>
        </w:rPr>
        <w:t xml:space="preserve"> документите, ще се изпращат на електронния адрес, определен за кореспонденция с НАП, както е прието при услугата „Връчване на документи като задължено лице и трето лице“.</w:t>
      </w:r>
      <w:r w:rsidR="00CB3054" w:rsidRPr="00BD560E">
        <w:rPr>
          <w:b/>
          <w:sz w:val="24"/>
          <w:szCs w:val="24"/>
        </w:rPr>
        <w:t xml:space="preserve"> </w:t>
      </w:r>
    </w:p>
    <w:p w14:paraId="592841EB" w14:textId="7203F617" w:rsidR="00D84024" w:rsidRPr="00BD560E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b/>
          <w:sz w:val="24"/>
          <w:szCs w:val="24"/>
          <w:lang w:val="en-US"/>
        </w:rPr>
        <w:t>3</w:t>
      </w:r>
      <w:r w:rsidRPr="00BD560E">
        <w:rPr>
          <w:b/>
          <w:sz w:val="24"/>
          <w:szCs w:val="24"/>
        </w:rPr>
        <w:t xml:space="preserve">. „Връчване </w:t>
      </w:r>
      <w:r w:rsidR="00C179B6" w:rsidRPr="00BD560E">
        <w:rPr>
          <w:b/>
          <w:sz w:val="24"/>
          <w:szCs w:val="24"/>
        </w:rPr>
        <w:t>на документи</w:t>
      </w:r>
      <w:r w:rsidRPr="00BD560E">
        <w:rPr>
          <w:b/>
          <w:sz w:val="24"/>
          <w:szCs w:val="24"/>
        </w:rPr>
        <w:t xml:space="preserve">- процеси по вписване/отразяване на обезпечителни мерки“ – </w:t>
      </w:r>
      <w:r w:rsidRPr="00BD560E">
        <w:rPr>
          <w:sz w:val="24"/>
          <w:szCs w:val="24"/>
        </w:rPr>
        <w:t xml:space="preserve">тази услуга за връчване на документи се отнася </w:t>
      </w:r>
      <w:r w:rsidR="00A1217C" w:rsidRPr="00BD560E">
        <w:rPr>
          <w:sz w:val="24"/>
          <w:szCs w:val="24"/>
        </w:rPr>
        <w:t xml:space="preserve">само </w:t>
      </w:r>
      <w:r w:rsidRPr="00BD560E">
        <w:rPr>
          <w:sz w:val="24"/>
          <w:szCs w:val="24"/>
        </w:rPr>
        <w:t>до органите</w:t>
      </w:r>
      <w:r w:rsidR="00D84024" w:rsidRPr="00BD560E">
        <w:rPr>
          <w:sz w:val="24"/>
          <w:szCs w:val="24"/>
        </w:rPr>
        <w:t>/институциите</w:t>
      </w:r>
      <w:r w:rsidRPr="00BD560E">
        <w:rPr>
          <w:sz w:val="24"/>
          <w:szCs w:val="24"/>
        </w:rPr>
        <w:t>, които по силата на закон вписват обезпечителни мерки в нарочно под</w:t>
      </w:r>
      <w:r w:rsidR="00091200" w:rsidRPr="00BD560E">
        <w:rPr>
          <w:sz w:val="24"/>
          <w:szCs w:val="24"/>
        </w:rPr>
        <w:t>д</w:t>
      </w:r>
      <w:r w:rsidRPr="00BD560E">
        <w:rPr>
          <w:sz w:val="24"/>
          <w:szCs w:val="24"/>
        </w:rPr>
        <w:t>ържан регистър</w:t>
      </w:r>
      <w:r w:rsidR="00825B8E" w:rsidRPr="00BD560E">
        <w:rPr>
          <w:sz w:val="24"/>
          <w:szCs w:val="24"/>
        </w:rPr>
        <w:t xml:space="preserve">, като нотификационните съобщения се изпращат на </w:t>
      </w:r>
      <w:r w:rsidR="00A1217C" w:rsidRPr="00BD560E">
        <w:rPr>
          <w:sz w:val="24"/>
          <w:szCs w:val="24"/>
        </w:rPr>
        <w:t xml:space="preserve">изрично заявен от тях </w:t>
      </w:r>
      <w:r w:rsidR="00825B8E" w:rsidRPr="00BD560E">
        <w:rPr>
          <w:sz w:val="24"/>
          <w:szCs w:val="24"/>
        </w:rPr>
        <w:t>електронен адрес</w:t>
      </w:r>
      <w:r w:rsidR="0097399F" w:rsidRPr="00BD560E">
        <w:rPr>
          <w:sz w:val="24"/>
          <w:szCs w:val="24"/>
        </w:rPr>
        <w:t xml:space="preserve"> </w:t>
      </w:r>
      <w:r w:rsidR="0097399F" w:rsidRPr="00BD560E">
        <w:rPr>
          <w:sz w:val="24"/>
          <w:szCs w:val="24"/>
          <w:lang w:val="en-US"/>
        </w:rPr>
        <w:t>(</w:t>
      </w:r>
      <w:r w:rsidR="0097399F" w:rsidRPr="00BD560E">
        <w:rPr>
          <w:sz w:val="24"/>
          <w:szCs w:val="24"/>
        </w:rPr>
        <w:t xml:space="preserve">съгласно изпратено им писмо с изх. № </w:t>
      </w:r>
      <w:r w:rsidR="0097399F" w:rsidRPr="00BD560E">
        <w:rPr>
          <w:sz w:val="24"/>
          <w:szCs w:val="24"/>
          <w:lang w:val="en-US"/>
        </w:rPr>
        <w:t>91-00-9</w:t>
      </w:r>
      <w:r w:rsidR="0097399F" w:rsidRPr="00BD560E">
        <w:rPr>
          <w:sz w:val="24"/>
          <w:szCs w:val="24"/>
        </w:rPr>
        <w:t>/19.01.2022 г.</w:t>
      </w:r>
      <w:r w:rsidR="00091200" w:rsidRPr="00BD560E">
        <w:rPr>
          <w:sz w:val="24"/>
          <w:szCs w:val="24"/>
        </w:rPr>
        <w:t xml:space="preserve"> на ЦУ на НАП</w:t>
      </w:r>
      <w:r w:rsidR="0097399F" w:rsidRPr="00BD560E">
        <w:rPr>
          <w:sz w:val="24"/>
          <w:szCs w:val="24"/>
          <w:lang w:val="en-US"/>
        </w:rPr>
        <w:t>)</w:t>
      </w:r>
      <w:r w:rsidR="00825B8E" w:rsidRPr="00BD560E">
        <w:rPr>
          <w:sz w:val="24"/>
          <w:szCs w:val="24"/>
        </w:rPr>
        <w:t xml:space="preserve">. </w:t>
      </w:r>
    </w:p>
    <w:p w14:paraId="299CAB80" w14:textId="0213E9E0" w:rsidR="00CB3054" w:rsidRPr="00BD560E" w:rsidRDefault="00D8402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b/>
          <w:sz w:val="24"/>
          <w:szCs w:val="24"/>
        </w:rPr>
        <w:t xml:space="preserve">Важно: </w:t>
      </w:r>
      <w:r w:rsidR="00825B8E" w:rsidRPr="00BD560E">
        <w:rPr>
          <w:b/>
          <w:sz w:val="24"/>
          <w:szCs w:val="24"/>
        </w:rPr>
        <w:t xml:space="preserve">Публичните взискатели, които не поддържат такъв регистър, не заявяват достъп до тази услуга, съответно </w:t>
      </w:r>
      <w:r w:rsidR="0097399F" w:rsidRPr="00BD560E">
        <w:rPr>
          <w:b/>
          <w:sz w:val="24"/>
          <w:szCs w:val="24"/>
        </w:rPr>
        <w:t xml:space="preserve">не е необходимо </w:t>
      </w:r>
      <w:r w:rsidR="00825B8E" w:rsidRPr="00BD560E">
        <w:rPr>
          <w:b/>
          <w:sz w:val="24"/>
          <w:szCs w:val="24"/>
        </w:rPr>
        <w:t>да</w:t>
      </w:r>
      <w:r w:rsidR="0097399F" w:rsidRPr="00BD560E">
        <w:rPr>
          <w:b/>
          <w:sz w:val="24"/>
          <w:szCs w:val="24"/>
        </w:rPr>
        <w:t xml:space="preserve"> посочват</w:t>
      </w:r>
      <w:r w:rsidR="00825B8E" w:rsidRPr="00BD560E">
        <w:rPr>
          <w:b/>
          <w:sz w:val="24"/>
          <w:szCs w:val="24"/>
        </w:rPr>
        <w:t xml:space="preserve"> изричен електронен адрес за получаване на нотификации от услугата.</w:t>
      </w:r>
    </w:p>
    <w:p w14:paraId="5254174A" w14:textId="50FFF22B" w:rsidR="00CB3054" w:rsidRPr="00BD560E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Разяснения относно начина на заявяване на достъпи до </w:t>
      </w:r>
      <w:r w:rsidR="00825B8E" w:rsidRPr="00BD560E">
        <w:rPr>
          <w:sz w:val="24"/>
          <w:szCs w:val="24"/>
        </w:rPr>
        <w:t>горецитираните електронни</w:t>
      </w:r>
      <w:r w:rsidRPr="00BD560E">
        <w:rPr>
          <w:sz w:val="24"/>
          <w:szCs w:val="24"/>
        </w:rPr>
        <w:t xml:space="preserve"> услуги</w:t>
      </w:r>
      <w:r w:rsidR="00825B8E" w:rsidRPr="00BD560E">
        <w:rPr>
          <w:sz w:val="24"/>
          <w:szCs w:val="24"/>
        </w:rPr>
        <w:t xml:space="preserve"> за връчване</w:t>
      </w:r>
      <w:r w:rsidRPr="00BD560E">
        <w:rPr>
          <w:sz w:val="24"/>
          <w:szCs w:val="24"/>
        </w:rPr>
        <w:t xml:space="preserve">, вкл. на упълномощени лица, се съдържат в приложената </w:t>
      </w:r>
      <w:r w:rsidRPr="00BD560E">
        <w:rPr>
          <w:sz w:val="24"/>
          <w:szCs w:val="24"/>
        </w:rPr>
        <w:lastRenderedPageBreak/>
        <w:t>към настоящото писмо презентация, в която нагледно са описани последователността от действията, които следва да бъдат извършени за заявяване на достъп на</w:t>
      </w:r>
      <w:r w:rsidRPr="008701C9">
        <w:rPr>
          <w:sz w:val="24"/>
          <w:szCs w:val="24"/>
        </w:rPr>
        <w:t xml:space="preserve"> </w:t>
      </w:r>
      <w:bookmarkEnd w:id="0"/>
      <w:r w:rsidRPr="008701C9">
        <w:rPr>
          <w:sz w:val="24"/>
          <w:szCs w:val="24"/>
        </w:rPr>
        <w:t xml:space="preserve">служителите на </w:t>
      </w:r>
      <w:r w:rsidRPr="00BD560E">
        <w:rPr>
          <w:sz w:val="24"/>
          <w:szCs w:val="24"/>
        </w:rPr>
        <w:t>съответното ведомство</w:t>
      </w:r>
      <w:r w:rsidR="0097399F" w:rsidRPr="00BD560E">
        <w:rPr>
          <w:sz w:val="24"/>
          <w:szCs w:val="24"/>
        </w:rPr>
        <w:t>/институция</w:t>
      </w:r>
      <w:r w:rsidR="00825B8E" w:rsidRPr="00BD560E">
        <w:rPr>
          <w:sz w:val="24"/>
          <w:szCs w:val="24"/>
        </w:rPr>
        <w:t xml:space="preserve"> до електронните услуги</w:t>
      </w:r>
      <w:r w:rsidRPr="00BD560E">
        <w:rPr>
          <w:sz w:val="24"/>
          <w:szCs w:val="24"/>
        </w:rPr>
        <w:t xml:space="preserve">. </w:t>
      </w:r>
    </w:p>
    <w:p w14:paraId="7F0E46C6" w14:textId="09F595F7" w:rsidR="00CB3054" w:rsidRPr="00BD560E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Обръщаме внимание, че заявяването на достъп до електронната/те услуга/ги за връчване на документи на служителите, които ще бъдат оправомощени да я/ги ползват, се осъществява през Портала за електронни услуги на НАП с адрес: </w:t>
      </w:r>
      <w:hyperlink r:id="rId14" w:history="1">
        <w:r w:rsidRPr="00BD560E">
          <w:rPr>
            <w:rStyle w:val="Hyperlink"/>
            <w:color w:val="auto"/>
            <w:sz w:val="24"/>
            <w:szCs w:val="24"/>
            <w:u w:val="none"/>
          </w:rPr>
          <w:t>https://portal.nra.bg/</w:t>
        </w:r>
      </w:hyperlink>
      <w:r w:rsidRPr="00BD560E">
        <w:rPr>
          <w:sz w:val="24"/>
          <w:szCs w:val="24"/>
        </w:rPr>
        <w:t xml:space="preserve">, само при наличие на валиден КЕП с вписан идентификатор на служителя като автор на КЕП (ЕГН) и вписан титуляр на КЕП – съответното ведомство/институция. За едно лице – служител може да се заяви достъп до повече от една електронна услуга. </w:t>
      </w:r>
    </w:p>
    <w:p w14:paraId="61BE126A" w14:textId="2D86D91B" w:rsidR="00CB3054" w:rsidRPr="00BD560E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След заявяване и предоставяне на достъп, самите документи </w:t>
      </w:r>
      <w:r w:rsidRPr="00BD560E">
        <w:rPr>
          <w:b/>
          <w:sz w:val="24"/>
          <w:szCs w:val="24"/>
        </w:rPr>
        <w:t xml:space="preserve">ще са достъпни </w:t>
      </w:r>
      <w:r w:rsidRPr="00BD560E">
        <w:rPr>
          <w:sz w:val="24"/>
          <w:szCs w:val="24"/>
        </w:rPr>
        <w:t xml:space="preserve">за изтегляне </w:t>
      </w:r>
      <w:r w:rsidRPr="00BD560E">
        <w:rPr>
          <w:sz w:val="24"/>
          <w:szCs w:val="24"/>
          <w:lang w:val="en-US"/>
        </w:rPr>
        <w:t>(</w:t>
      </w:r>
      <w:r w:rsidRPr="00BD560E">
        <w:rPr>
          <w:sz w:val="24"/>
          <w:szCs w:val="24"/>
        </w:rPr>
        <w:t>по поредност на изпращането им</w:t>
      </w:r>
      <w:r w:rsidRPr="00BD560E">
        <w:rPr>
          <w:sz w:val="24"/>
          <w:szCs w:val="24"/>
          <w:lang w:val="en-US"/>
        </w:rPr>
        <w:t xml:space="preserve">) </w:t>
      </w:r>
      <w:r w:rsidRPr="00BD560E">
        <w:rPr>
          <w:sz w:val="24"/>
          <w:szCs w:val="24"/>
        </w:rPr>
        <w:t>от определените за съответната услуга/ги служители на ведомството</w:t>
      </w:r>
      <w:r w:rsidR="009166D5" w:rsidRPr="00BD560E">
        <w:rPr>
          <w:sz w:val="24"/>
          <w:szCs w:val="24"/>
        </w:rPr>
        <w:t xml:space="preserve"> и през</w:t>
      </w:r>
      <w:r w:rsidRPr="00BD560E">
        <w:rPr>
          <w:sz w:val="24"/>
          <w:szCs w:val="24"/>
        </w:rPr>
        <w:t xml:space="preserve"> Портала за електронни услуги на НАП. Когато потребител има достъп до повече от една от посочените услуги, документите ще се визуализират и достъпват на едно място, независимо през коя от тях е осъществен входа в Портала за електронни услуги на НАП, като в списъка с документи се съдържа информация за конкретната услуга, към която е относим изпратеният за връчване документ.</w:t>
      </w:r>
    </w:p>
    <w:p w14:paraId="53D54958" w14:textId="1E62C1CA" w:rsidR="00CB3054" w:rsidRPr="00BD560E" w:rsidRDefault="00CB3054" w:rsidP="00CB3054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BD560E">
        <w:rPr>
          <w:sz w:val="24"/>
          <w:szCs w:val="24"/>
        </w:rPr>
        <w:t xml:space="preserve">С оглед гореизложеното, допълнително Ви уведомявам че </w:t>
      </w:r>
      <w:r w:rsidRPr="00BD560E">
        <w:rPr>
          <w:b/>
          <w:sz w:val="24"/>
          <w:szCs w:val="24"/>
        </w:rPr>
        <w:t>от страна на публичните изпълнители, чрез информационна система на НАП „Събиране“ вече се</w:t>
      </w:r>
      <w:r w:rsidRPr="00BD560E">
        <w:rPr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>издават</w:t>
      </w:r>
      <w:r w:rsidRPr="00BD560E">
        <w:rPr>
          <w:sz w:val="24"/>
          <w:szCs w:val="24"/>
        </w:rPr>
        <w:t xml:space="preserve"> </w:t>
      </w:r>
      <w:r w:rsidR="00627AE7" w:rsidRPr="00BD560E">
        <w:rPr>
          <w:b/>
          <w:sz w:val="24"/>
          <w:szCs w:val="24"/>
        </w:rPr>
        <w:t>и</w:t>
      </w:r>
      <w:r w:rsidR="00627AE7" w:rsidRPr="00BD560E">
        <w:rPr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>електронни</w:t>
      </w:r>
      <w:r w:rsidRPr="00BD560E">
        <w:rPr>
          <w:sz w:val="24"/>
          <w:szCs w:val="24"/>
        </w:rPr>
        <w:t xml:space="preserve"> </w:t>
      </w:r>
      <w:r w:rsidRPr="00BD560E">
        <w:rPr>
          <w:b/>
          <w:sz w:val="24"/>
          <w:szCs w:val="24"/>
        </w:rPr>
        <w:t xml:space="preserve">документи (актовете, свързани с производството по обезпечаване и събиране на публични вземания), които са подписани с електронен подпис, съгласно изискванията на </w:t>
      </w:r>
      <w:r w:rsidRPr="00BD560E">
        <w:rPr>
          <w:b/>
          <w:i/>
          <w:sz w:val="24"/>
          <w:szCs w:val="24"/>
        </w:rPr>
        <w:t>Регламент 910/2014 на ЕС</w:t>
      </w:r>
      <w:r w:rsidRPr="00BD560E">
        <w:rPr>
          <w:b/>
          <w:sz w:val="24"/>
          <w:szCs w:val="24"/>
        </w:rPr>
        <w:t xml:space="preserve"> и чл.78 от </w:t>
      </w:r>
      <w:r w:rsidRPr="00BD560E">
        <w:rPr>
          <w:b/>
          <w:i/>
          <w:sz w:val="24"/>
          <w:szCs w:val="24"/>
        </w:rPr>
        <w:t>Инструкция №1 от 11 юни 2009 за институционална идентичност на администрациите</w:t>
      </w:r>
      <w:r w:rsidRPr="00BD560E">
        <w:rPr>
          <w:b/>
          <w:sz w:val="24"/>
          <w:szCs w:val="24"/>
        </w:rPr>
        <w:t xml:space="preserve"> и същите за целите на първата и втората услуга Ви се изпращат за връчване по електронен път. </w:t>
      </w:r>
    </w:p>
    <w:p w14:paraId="386B90D5" w14:textId="69CBADA8" w:rsidR="00CB3054" w:rsidRPr="00BD560E" w:rsidRDefault="00CB3054" w:rsidP="00CB3054">
      <w:pPr>
        <w:spacing w:line="360" w:lineRule="auto"/>
        <w:ind w:firstLine="708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Следва да имате предвид, че към момента </w:t>
      </w:r>
      <w:r w:rsidRPr="00BD560E">
        <w:rPr>
          <w:b/>
          <w:sz w:val="24"/>
          <w:szCs w:val="24"/>
        </w:rPr>
        <w:t>всички нотификационни съобщения са с възможност за изтегляне на документа за връчване от съобщението чрез приложен линк</w:t>
      </w:r>
      <w:r w:rsidRPr="00BD560E">
        <w:rPr>
          <w:sz w:val="24"/>
          <w:szCs w:val="24"/>
        </w:rPr>
        <w:t xml:space="preserve">. Връчените по този начин документи ще са видими и в електронната услуга за връчване на документи </w:t>
      </w:r>
      <w:r w:rsidRPr="00BD560E">
        <w:rPr>
          <w:sz w:val="24"/>
          <w:szCs w:val="24"/>
          <w:lang w:val="en-US"/>
        </w:rPr>
        <w:t>(</w:t>
      </w:r>
      <w:r w:rsidRPr="00BD560E">
        <w:rPr>
          <w:sz w:val="24"/>
          <w:szCs w:val="24"/>
        </w:rPr>
        <w:t>със статус „връчен“</w:t>
      </w:r>
      <w:r w:rsidRPr="00BD560E">
        <w:rPr>
          <w:sz w:val="24"/>
          <w:szCs w:val="24"/>
          <w:lang w:val="en-US"/>
        </w:rPr>
        <w:t>)</w:t>
      </w:r>
      <w:r w:rsidRPr="00BD560E">
        <w:rPr>
          <w:sz w:val="24"/>
          <w:szCs w:val="24"/>
        </w:rPr>
        <w:t xml:space="preserve">, където след достъпване от потребител ще имате достъп до всички изпратени Ви след 13.01.2022 г., за връчване документи </w:t>
      </w:r>
      <w:r w:rsidRPr="00BD560E">
        <w:rPr>
          <w:sz w:val="24"/>
          <w:szCs w:val="24"/>
          <w:lang w:val="en-US"/>
        </w:rPr>
        <w:t>(</w:t>
      </w:r>
      <w:r w:rsidRPr="00BD560E">
        <w:rPr>
          <w:sz w:val="24"/>
          <w:szCs w:val="24"/>
        </w:rPr>
        <w:t>връчени или чакащи за изтегляне и връчване</w:t>
      </w:r>
      <w:r w:rsidRPr="00BD560E">
        <w:rPr>
          <w:sz w:val="24"/>
          <w:szCs w:val="24"/>
          <w:lang w:val="en-US"/>
        </w:rPr>
        <w:t>)</w:t>
      </w:r>
      <w:r w:rsidRPr="00BD560E">
        <w:rPr>
          <w:sz w:val="24"/>
          <w:szCs w:val="24"/>
        </w:rPr>
        <w:t xml:space="preserve">. </w:t>
      </w:r>
    </w:p>
    <w:p w14:paraId="38A817BF" w14:textId="6876456F" w:rsidR="00091200" w:rsidRDefault="00091200" w:rsidP="006F6D4A">
      <w:pPr>
        <w:spacing w:after="74" w:line="360" w:lineRule="auto"/>
        <w:ind w:right="-28" w:firstLine="708"/>
        <w:jc w:val="both"/>
        <w:rPr>
          <w:sz w:val="24"/>
          <w:szCs w:val="24"/>
          <w:lang w:val="en-US"/>
        </w:rPr>
      </w:pPr>
      <w:r w:rsidRPr="006F6D4A">
        <w:rPr>
          <w:sz w:val="24"/>
          <w:szCs w:val="24"/>
        </w:rPr>
        <w:lastRenderedPageBreak/>
        <w:t xml:space="preserve">Допълнително </w:t>
      </w:r>
      <w:r>
        <w:rPr>
          <w:sz w:val="24"/>
          <w:szCs w:val="24"/>
        </w:rPr>
        <w:t>Ви уведомявам, че в случаите при които е необходимо п</w:t>
      </w:r>
      <w:r w:rsidR="000812BE" w:rsidRPr="006F6D4A">
        <w:rPr>
          <w:sz w:val="24"/>
          <w:szCs w:val="24"/>
        </w:rPr>
        <w:t xml:space="preserve">убличният взискател </w:t>
      </w:r>
      <w:r>
        <w:rPr>
          <w:sz w:val="24"/>
          <w:szCs w:val="24"/>
        </w:rPr>
        <w:t xml:space="preserve">да върне отговор, напр. по постъпило искане на основание чл. 212 от ДОПК; по предложение </w:t>
      </w:r>
      <w:r w:rsidRPr="00091200">
        <w:rPr>
          <w:sz w:val="24"/>
          <w:szCs w:val="24"/>
        </w:rPr>
        <w:t xml:space="preserve">за възлагане на вещта по чл. 250, ал. 3 и по чл. 254, ал. 9 от ДОПК </w:t>
      </w:r>
      <w:r>
        <w:rPr>
          <w:sz w:val="24"/>
          <w:szCs w:val="24"/>
        </w:rPr>
        <w:t xml:space="preserve">или </w:t>
      </w:r>
      <w:r w:rsidRPr="004F51FC">
        <w:rPr>
          <w:sz w:val="24"/>
          <w:szCs w:val="24"/>
        </w:rPr>
        <w:t>др</w:t>
      </w:r>
      <w:r w:rsidRPr="00C35250">
        <w:rPr>
          <w:sz w:val="24"/>
          <w:szCs w:val="24"/>
        </w:rPr>
        <w:t>., отг</w:t>
      </w:r>
      <w:r w:rsidRPr="004F51FC">
        <w:rPr>
          <w:sz w:val="24"/>
          <w:szCs w:val="24"/>
        </w:rPr>
        <w:t xml:space="preserve">оворът се изпраща </w:t>
      </w:r>
      <w:r w:rsidR="00056E75" w:rsidRPr="006F6D4A">
        <w:rPr>
          <w:sz w:val="24"/>
          <w:szCs w:val="24"/>
        </w:rPr>
        <w:t>чрез Системата з</w:t>
      </w:r>
      <w:r w:rsidR="00EA3F0B" w:rsidRPr="006F6D4A">
        <w:rPr>
          <w:sz w:val="24"/>
          <w:szCs w:val="24"/>
        </w:rPr>
        <w:t xml:space="preserve">а електронен обмен на съобщения </w:t>
      </w:r>
      <w:r w:rsidR="004F51FC" w:rsidRPr="004F51FC">
        <w:rPr>
          <w:sz w:val="24"/>
          <w:szCs w:val="24"/>
        </w:rPr>
        <w:t>(С</w:t>
      </w:r>
      <w:r w:rsidR="004F51FC" w:rsidRPr="00C35250">
        <w:rPr>
          <w:sz w:val="24"/>
          <w:szCs w:val="24"/>
        </w:rPr>
        <w:t>ЕОС)/</w:t>
      </w:r>
      <w:r w:rsidR="00056E75" w:rsidRPr="006F6D4A">
        <w:rPr>
          <w:sz w:val="24"/>
          <w:szCs w:val="24"/>
        </w:rPr>
        <w:t xml:space="preserve">на електронния адрес на </w:t>
      </w:r>
      <w:r w:rsidR="00772C7C" w:rsidRPr="006F6D4A">
        <w:rPr>
          <w:sz w:val="24"/>
          <w:szCs w:val="24"/>
        </w:rPr>
        <w:t>компетентн</w:t>
      </w:r>
      <w:r w:rsidR="004F51FC" w:rsidRPr="006F6D4A">
        <w:rPr>
          <w:sz w:val="24"/>
          <w:szCs w:val="24"/>
        </w:rPr>
        <w:t>ата ТД/офис</w:t>
      </w:r>
      <w:r w:rsidR="00772C7C" w:rsidRPr="006F6D4A">
        <w:rPr>
          <w:sz w:val="24"/>
          <w:szCs w:val="24"/>
        </w:rPr>
        <w:t xml:space="preserve"> на </w:t>
      </w:r>
      <w:r w:rsidR="00056E75" w:rsidRPr="006F6D4A">
        <w:rPr>
          <w:sz w:val="24"/>
          <w:szCs w:val="24"/>
        </w:rPr>
        <w:t>НАП</w:t>
      </w:r>
      <w:r w:rsidR="009E393B">
        <w:rPr>
          <w:sz w:val="24"/>
          <w:szCs w:val="24"/>
        </w:rPr>
        <w:t>, в чиято структура работи съответния публичен изпълнител</w:t>
      </w:r>
      <w:r w:rsidRPr="004F51FC">
        <w:rPr>
          <w:sz w:val="24"/>
          <w:szCs w:val="24"/>
        </w:rPr>
        <w:t>.</w:t>
      </w:r>
      <w:r w:rsidR="00772C7C" w:rsidRPr="006F6D4A">
        <w:rPr>
          <w:sz w:val="24"/>
          <w:szCs w:val="24"/>
        </w:rPr>
        <w:t xml:space="preserve"> </w:t>
      </w:r>
    </w:p>
    <w:p w14:paraId="4587E766" w14:textId="5DE00C2B" w:rsidR="003D25D6" w:rsidRPr="006F6D4A" w:rsidRDefault="00816FC9" w:rsidP="00627AE7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6F6D4A">
        <w:rPr>
          <w:b/>
          <w:sz w:val="24"/>
          <w:szCs w:val="24"/>
        </w:rPr>
        <w:t xml:space="preserve">С оглед изложеното, моля да сведете в най-кратък срок настоящото писмо и до знанието на съответните Ви подчинени структури, които също имат качеството на органи, които установяват публични вземания, респ. </w:t>
      </w:r>
      <w:r w:rsidR="00744243" w:rsidRPr="006F6D4A">
        <w:rPr>
          <w:b/>
          <w:sz w:val="24"/>
          <w:szCs w:val="24"/>
        </w:rPr>
        <w:t>са</w:t>
      </w:r>
      <w:r w:rsidRPr="006F6D4A">
        <w:rPr>
          <w:b/>
          <w:sz w:val="24"/>
          <w:szCs w:val="24"/>
        </w:rPr>
        <w:t xml:space="preserve"> публични взискатели</w:t>
      </w:r>
      <w:r w:rsidR="00744243" w:rsidRPr="006F6D4A">
        <w:rPr>
          <w:b/>
          <w:sz w:val="24"/>
          <w:szCs w:val="24"/>
        </w:rPr>
        <w:t>,</w:t>
      </w:r>
      <w:r w:rsidRPr="006F6D4A">
        <w:rPr>
          <w:b/>
          <w:sz w:val="24"/>
          <w:szCs w:val="24"/>
        </w:rPr>
        <w:t xml:space="preserve"> с оглед предприемане и от тяхна страна на горепосочените действия в указания срок.</w:t>
      </w:r>
    </w:p>
    <w:p w14:paraId="3982331E" w14:textId="76FE6BB7" w:rsidR="00CB3054" w:rsidRPr="00BD560E" w:rsidRDefault="00CB3054" w:rsidP="00627AE7">
      <w:pPr>
        <w:spacing w:line="360" w:lineRule="auto"/>
        <w:ind w:firstLine="708"/>
        <w:jc w:val="both"/>
        <w:rPr>
          <w:sz w:val="24"/>
          <w:szCs w:val="24"/>
        </w:rPr>
      </w:pPr>
      <w:r w:rsidRPr="008701C9">
        <w:rPr>
          <w:sz w:val="24"/>
          <w:szCs w:val="24"/>
        </w:rPr>
        <w:t xml:space="preserve">При необходимост, може да се обръщате към: г-жа Здравка Карагеоргиева, </w:t>
      </w:r>
      <w:r w:rsidRPr="00BD560E">
        <w:rPr>
          <w:sz w:val="24"/>
          <w:szCs w:val="24"/>
        </w:rPr>
        <w:t xml:space="preserve">началник отдел „Управление и развитие“ в дирекция „Събиране“ в Централно управление (ЦУ) на НАП, сл. тел. 02/9859-5069, електронен адрес: </w:t>
      </w:r>
      <w:hyperlink r:id="rId15" w:history="1">
        <w:r w:rsidRPr="00BD560E">
          <w:rPr>
            <w:sz w:val="24"/>
            <w:szCs w:val="24"/>
          </w:rPr>
          <w:t>z.karageorgieva@nra.bg</w:t>
        </w:r>
      </w:hyperlink>
      <w:r w:rsidRPr="00BD560E">
        <w:rPr>
          <w:sz w:val="24"/>
          <w:szCs w:val="24"/>
        </w:rPr>
        <w:t xml:space="preserve">, г-жа Мирослава Пенчева, държавен експерт в дирекция „Събиране“ в ЦУ на НАП, сл. тел. 02/9859-5039, електронен адрес: </w:t>
      </w:r>
      <w:hyperlink r:id="rId16" w:history="1">
        <w:r w:rsidRPr="00BD560E">
          <w:rPr>
            <w:rStyle w:val="Hyperlink"/>
            <w:color w:val="auto"/>
            <w:sz w:val="24"/>
            <w:szCs w:val="24"/>
            <w:u w:val="none"/>
          </w:rPr>
          <w:t>m.mladenova@nra.bg</w:t>
        </w:r>
      </w:hyperlink>
      <w:r w:rsidRPr="00BD560E">
        <w:rPr>
          <w:rStyle w:val="Hyperlink"/>
          <w:color w:val="auto"/>
          <w:sz w:val="24"/>
          <w:szCs w:val="24"/>
          <w:u w:val="none"/>
        </w:rPr>
        <w:t xml:space="preserve"> и Пет</w:t>
      </w:r>
      <w:r w:rsidRPr="00BD560E">
        <w:rPr>
          <w:sz w:val="24"/>
          <w:szCs w:val="24"/>
        </w:rPr>
        <w:t>ър Йорданов, главен експерт в дирекция „Събиране“ в ЦУ на НАП, сл. тел. 02/9859-5041, електронен адрес: p.yordanov@nra.bg, като моля приоритетно да изпращате запитвания по електронен път до горепосочените имейли, а провеждането на телефонни разговори да е единствено в случай на спешност.</w:t>
      </w:r>
    </w:p>
    <w:p w14:paraId="584A3D1D" w14:textId="773FBC70" w:rsidR="00CB3054" w:rsidRPr="00BD560E" w:rsidRDefault="00CB3054" w:rsidP="00524115">
      <w:pPr>
        <w:spacing w:line="360" w:lineRule="auto"/>
        <w:jc w:val="both"/>
        <w:rPr>
          <w:sz w:val="24"/>
          <w:szCs w:val="24"/>
        </w:rPr>
      </w:pPr>
      <w:r w:rsidRPr="00BD560E">
        <w:rPr>
          <w:sz w:val="24"/>
          <w:szCs w:val="24"/>
        </w:rPr>
        <w:tab/>
      </w:r>
    </w:p>
    <w:p w14:paraId="55A89F38" w14:textId="77777777" w:rsidR="00A9707D" w:rsidRPr="00BD560E" w:rsidRDefault="00CB3054" w:rsidP="00A9707D">
      <w:pPr>
        <w:spacing w:line="360" w:lineRule="auto"/>
        <w:ind w:firstLine="709"/>
        <w:jc w:val="both"/>
        <w:rPr>
          <w:sz w:val="24"/>
          <w:szCs w:val="24"/>
        </w:rPr>
      </w:pPr>
      <w:r w:rsidRPr="00BD560E">
        <w:rPr>
          <w:b/>
          <w:sz w:val="24"/>
          <w:szCs w:val="24"/>
        </w:rPr>
        <w:t>ПРИЛОЖЕНИЕ:</w:t>
      </w:r>
      <w:r w:rsidR="00A9707D" w:rsidRPr="00BD560E">
        <w:rPr>
          <w:sz w:val="24"/>
          <w:szCs w:val="24"/>
        </w:rPr>
        <w:tab/>
      </w:r>
    </w:p>
    <w:p w14:paraId="72B8741A" w14:textId="21AC87D8" w:rsidR="00A9707D" w:rsidRPr="00BD560E" w:rsidRDefault="00A9707D" w:rsidP="00A9707D">
      <w:pPr>
        <w:spacing w:line="360" w:lineRule="auto"/>
        <w:ind w:left="2124" w:firstLine="708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1. </w:t>
      </w:r>
      <w:r w:rsidR="000812BE" w:rsidRPr="00BD560E">
        <w:rPr>
          <w:sz w:val="24"/>
          <w:szCs w:val="24"/>
        </w:rPr>
        <w:t xml:space="preserve"> </w:t>
      </w:r>
      <w:r w:rsidR="00BC6218" w:rsidRPr="00BD560E">
        <w:rPr>
          <w:sz w:val="24"/>
          <w:szCs w:val="24"/>
        </w:rPr>
        <w:t>Писмо с изх. № 91-00-88/</w:t>
      </w:r>
      <w:r w:rsidR="00BC6218" w:rsidRPr="00BD560E">
        <w:rPr>
          <w:sz w:val="24"/>
          <w:szCs w:val="24"/>
          <w:lang w:val="en-US"/>
        </w:rPr>
        <w:t xml:space="preserve"> </w:t>
      </w:r>
      <w:r w:rsidR="00BC6218" w:rsidRPr="00BD560E">
        <w:rPr>
          <w:sz w:val="24"/>
          <w:szCs w:val="24"/>
        </w:rPr>
        <w:t>28.09.2021 г. на ЦУ на НАП</w:t>
      </w:r>
      <w:r w:rsidR="00327A04" w:rsidRPr="00BD560E">
        <w:rPr>
          <w:sz w:val="24"/>
          <w:szCs w:val="24"/>
        </w:rPr>
        <w:t>;</w:t>
      </w:r>
    </w:p>
    <w:p w14:paraId="5764C801" w14:textId="6A42B997" w:rsidR="000812BE" w:rsidRPr="00BD560E" w:rsidRDefault="00A9707D" w:rsidP="00A9707D">
      <w:pPr>
        <w:spacing w:line="360" w:lineRule="auto"/>
        <w:ind w:left="2832"/>
        <w:jc w:val="both"/>
        <w:rPr>
          <w:sz w:val="24"/>
          <w:szCs w:val="24"/>
        </w:rPr>
      </w:pPr>
      <w:r w:rsidRPr="00BD560E">
        <w:rPr>
          <w:sz w:val="24"/>
          <w:szCs w:val="24"/>
        </w:rPr>
        <w:t xml:space="preserve">2. </w:t>
      </w:r>
      <w:r w:rsidR="00327A04" w:rsidRPr="00BD560E">
        <w:rPr>
          <w:sz w:val="24"/>
          <w:szCs w:val="24"/>
        </w:rPr>
        <w:t>Презентация за заявяване на достъп на упълномощено лице до електронните услуги на НАП</w:t>
      </w:r>
      <w:r w:rsidR="006F6D4A" w:rsidRPr="00BD560E">
        <w:rPr>
          <w:sz w:val="24"/>
          <w:szCs w:val="24"/>
        </w:rPr>
        <w:t>.</w:t>
      </w:r>
    </w:p>
    <w:p w14:paraId="1CD6BCBC" w14:textId="77777777" w:rsidR="006F6D4A" w:rsidRDefault="006F6D4A" w:rsidP="00A9707D">
      <w:pPr>
        <w:spacing w:line="360" w:lineRule="auto"/>
        <w:ind w:left="2832"/>
        <w:jc w:val="both"/>
        <w:rPr>
          <w:sz w:val="24"/>
          <w:szCs w:val="24"/>
        </w:rPr>
      </w:pPr>
    </w:p>
    <w:p w14:paraId="76541B82" w14:textId="7A8C7EC8" w:rsidR="008701C9" w:rsidRPr="008701C9" w:rsidRDefault="00CB3054" w:rsidP="008701C9">
      <w:pPr>
        <w:spacing w:line="360" w:lineRule="auto"/>
        <w:ind w:firstLine="708"/>
        <w:jc w:val="right"/>
        <w:rPr>
          <w:sz w:val="24"/>
          <w:szCs w:val="24"/>
        </w:rPr>
      </w:pPr>
      <w:r w:rsidRPr="008701C9">
        <w:rPr>
          <w:sz w:val="24"/>
          <w:szCs w:val="24"/>
        </w:rPr>
        <w:tab/>
      </w:r>
      <w:r w:rsidRPr="008701C9">
        <w:rPr>
          <w:sz w:val="24"/>
          <w:szCs w:val="24"/>
        </w:rPr>
        <w:tab/>
      </w:r>
      <w:r w:rsidR="006F6D4A">
        <w:rPr>
          <w:sz w:val="24"/>
          <w:szCs w:val="24"/>
        </w:rPr>
        <w:pict w14:anchorId="6AC32773">
          <v:shape id="_x0000_i1026" type="#_x0000_t75" alt="Microsoft Office Signature Line..." style="width:190.5pt;height:95.25pt">
            <v:imagedata r:id="rId17" o:title=""/>
            <o:lock v:ext="edit" ungrouping="t" rotation="t" cropping="t" verticies="t" text="t" grouping="t"/>
            <o:signatureline v:ext="edit" id="{A562D9AC-F99A-4165-ADB0-5E10887D29B2}" provid="{00000000-0000-0000-0000-000000000000}" o:suggestedsigner="РУМЕН СПЕЦОВ" o:suggestedsigner2="ИЗПЪЛНИТЕЛЕН ДИРЕКТОР НА НАП" issignatureline="t"/>
          </v:shape>
        </w:pict>
      </w:r>
    </w:p>
    <w:sectPr w:rsidR="008701C9" w:rsidRPr="008701C9" w:rsidSect="00EC23D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3AD3A" w14:textId="77777777" w:rsidR="00E86332" w:rsidRDefault="00E86332">
      <w:r>
        <w:separator/>
      </w:r>
    </w:p>
  </w:endnote>
  <w:endnote w:type="continuationSeparator" w:id="0">
    <w:p w14:paraId="6C7A30C9" w14:textId="77777777" w:rsidR="00E86332" w:rsidRDefault="00E8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42B3F" w14:textId="77777777" w:rsidR="00AA020E" w:rsidRPr="00AA020E" w:rsidRDefault="00AA020E" w:rsidP="00AA020E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 w:rsidRPr="00AA020E">
      <w:rPr>
        <w:bCs w:val="0"/>
        <w:i/>
        <w:sz w:val="14"/>
        <w:szCs w:val="14"/>
      </w:rPr>
      <w:t>Ц</w:t>
    </w:r>
    <w:r w:rsidR="00E30B92">
      <w:rPr>
        <w:bCs w:val="0"/>
        <w:i/>
        <w:sz w:val="14"/>
        <w:szCs w:val="14"/>
      </w:rPr>
      <w:t>У на НАП  201</w:t>
    </w:r>
    <w:r w:rsidR="00E30B92">
      <w:rPr>
        <w:bCs w:val="0"/>
        <w:i/>
        <w:sz w:val="14"/>
        <w:szCs w:val="14"/>
        <w:lang w:val="en-US"/>
      </w:rPr>
      <w:t>7</w:t>
    </w:r>
    <w:r w:rsidRPr="00AA020E">
      <w:rPr>
        <w:bCs w:val="0"/>
        <w:i/>
        <w:sz w:val="14"/>
        <w:szCs w:val="14"/>
      </w:rPr>
      <w:t>г.</w:t>
    </w:r>
    <w:r w:rsidRPr="00AA020E">
      <w:rPr>
        <w:bCs w:val="0"/>
        <w:i/>
        <w:sz w:val="14"/>
        <w:szCs w:val="14"/>
      </w:rPr>
      <w:tab/>
    </w:r>
    <w:r w:rsidRPr="00AA020E">
      <w:rPr>
        <w:bCs w:val="0"/>
        <w:i/>
        <w:sz w:val="14"/>
        <w:szCs w:val="14"/>
      </w:rPr>
      <w:tab/>
      <w:t xml:space="preserve">Страница. </w:t>
    </w:r>
    <w:r w:rsidRPr="00AA020E">
      <w:rPr>
        <w:bCs w:val="0"/>
        <w:i/>
        <w:sz w:val="14"/>
        <w:szCs w:val="14"/>
      </w:rPr>
      <w:fldChar w:fldCharType="begin"/>
    </w:r>
    <w:r w:rsidRPr="00AA020E">
      <w:rPr>
        <w:bCs w:val="0"/>
        <w:i/>
        <w:sz w:val="14"/>
        <w:szCs w:val="14"/>
      </w:rPr>
      <w:instrText xml:space="preserve"> PAGE </w:instrText>
    </w:r>
    <w:r w:rsidRPr="00AA020E">
      <w:rPr>
        <w:bCs w:val="0"/>
        <w:i/>
        <w:sz w:val="14"/>
        <w:szCs w:val="14"/>
      </w:rPr>
      <w:fldChar w:fldCharType="separate"/>
    </w:r>
    <w:r w:rsidR="00885805">
      <w:rPr>
        <w:bCs w:val="0"/>
        <w:i/>
        <w:noProof/>
        <w:sz w:val="14"/>
        <w:szCs w:val="14"/>
      </w:rPr>
      <w:t>2</w:t>
    </w:r>
    <w:r w:rsidRPr="00AA020E">
      <w:rPr>
        <w:bCs w:val="0"/>
        <w:i/>
        <w:sz w:val="14"/>
        <w:szCs w:val="14"/>
      </w:rPr>
      <w:fldChar w:fldCharType="end"/>
    </w:r>
    <w:r w:rsidRPr="00AA020E">
      <w:rPr>
        <w:bCs w:val="0"/>
        <w:i/>
        <w:sz w:val="14"/>
        <w:szCs w:val="14"/>
      </w:rPr>
      <w:t xml:space="preserve"> от </w:t>
    </w:r>
    <w:r w:rsidRPr="00AA020E">
      <w:rPr>
        <w:bCs w:val="0"/>
        <w:i/>
        <w:sz w:val="14"/>
        <w:szCs w:val="14"/>
      </w:rPr>
      <w:fldChar w:fldCharType="begin"/>
    </w:r>
    <w:r w:rsidRPr="00AA020E">
      <w:rPr>
        <w:bCs w:val="0"/>
        <w:i/>
        <w:sz w:val="14"/>
        <w:szCs w:val="14"/>
      </w:rPr>
      <w:instrText xml:space="preserve"> NUMPAGES </w:instrText>
    </w:r>
    <w:r w:rsidRPr="00AA020E">
      <w:rPr>
        <w:bCs w:val="0"/>
        <w:i/>
        <w:sz w:val="14"/>
        <w:szCs w:val="14"/>
      </w:rPr>
      <w:fldChar w:fldCharType="separate"/>
    </w:r>
    <w:r w:rsidR="00FF45CC">
      <w:rPr>
        <w:bCs w:val="0"/>
        <w:i/>
        <w:noProof/>
        <w:sz w:val="14"/>
        <w:szCs w:val="14"/>
      </w:rPr>
      <w:t>5</w:t>
    </w:r>
    <w:r w:rsidRPr="00AA020E">
      <w:rPr>
        <w:bCs w:val="0"/>
        <w:i/>
        <w:sz w:val="14"/>
        <w:szCs w:val="14"/>
      </w:rPr>
      <w:fldChar w:fldCharType="end"/>
    </w:r>
    <w:r w:rsidRPr="00AA020E">
      <w:rPr>
        <w:bCs w:val="0"/>
        <w:i/>
        <w:sz w:val="14"/>
        <w:szCs w:val="14"/>
      </w:rPr>
      <w:t xml:space="preserve"> </w:t>
    </w:r>
  </w:p>
  <w:p w14:paraId="020BEBFA" w14:textId="77777777" w:rsidR="00AA020E" w:rsidRDefault="00AA0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CDC9D" w14:textId="77777777" w:rsidR="00F638EE" w:rsidRDefault="00F638EE" w:rsidP="00F638EE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</w:p>
  <w:p w14:paraId="4ED84A2D" w14:textId="7A485595" w:rsidR="00F638EE" w:rsidRPr="00AA020E" w:rsidRDefault="009235EC" w:rsidP="00F638EE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>
      <w:rPr>
        <w:bCs w:val="0"/>
        <w:i/>
        <w:sz w:val="14"/>
        <w:szCs w:val="14"/>
      </w:rPr>
      <w:t xml:space="preserve">ЦУ на НАП </w:t>
    </w:r>
    <w:r w:rsidR="00E30B92">
      <w:rPr>
        <w:bCs w:val="0"/>
        <w:i/>
        <w:sz w:val="14"/>
        <w:szCs w:val="14"/>
      </w:rPr>
      <w:t>20</w:t>
    </w:r>
    <w:r w:rsidR="000C7444">
      <w:rPr>
        <w:bCs w:val="0"/>
        <w:i/>
        <w:sz w:val="14"/>
        <w:szCs w:val="14"/>
      </w:rPr>
      <w:t>2</w:t>
    </w:r>
    <w:r w:rsidR="00833791">
      <w:rPr>
        <w:bCs w:val="0"/>
        <w:i/>
        <w:sz w:val="14"/>
        <w:szCs w:val="14"/>
      </w:rPr>
      <w:t>2</w:t>
    </w:r>
    <w:r w:rsidR="001412AA">
      <w:rPr>
        <w:bCs w:val="0"/>
        <w:i/>
        <w:sz w:val="14"/>
        <w:szCs w:val="14"/>
        <w:lang w:val="en-US"/>
      </w:rPr>
      <w:t xml:space="preserve"> </w:t>
    </w:r>
    <w:r w:rsidR="00F638EE" w:rsidRPr="00AA020E">
      <w:rPr>
        <w:bCs w:val="0"/>
        <w:i/>
        <w:sz w:val="14"/>
        <w:szCs w:val="14"/>
      </w:rPr>
      <w:t>г.</w:t>
    </w:r>
    <w:r w:rsidR="00F638EE" w:rsidRPr="00AA020E">
      <w:rPr>
        <w:bCs w:val="0"/>
        <w:i/>
        <w:sz w:val="14"/>
        <w:szCs w:val="14"/>
      </w:rPr>
      <w:tab/>
    </w:r>
    <w:r w:rsidR="00F638EE" w:rsidRPr="00AA020E">
      <w:rPr>
        <w:bCs w:val="0"/>
        <w:i/>
        <w:sz w:val="14"/>
        <w:szCs w:val="14"/>
      </w:rPr>
      <w:tab/>
      <w:t xml:space="preserve">Страница. </w:t>
    </w:r>
    <w:r w:rsidR="00F638EE" w:rsidRPr="00AA020E">
      <w:rPr>
        <w:bCs w:val="0"/>
        <w:i/>
        <w:sz w:val="14"/>
        <w:szCs w:val="14"/>
      </w:rPr>
      <w:fldChar w:fldCharType="begin"/>
    </w:r>
    <w:r w:rsidR="00F638EE" w:rsidRPr="00AA020E">
      <w:rPr>
        <w:bCs w:val="0"/>
        <w:i/>
        <w:sz w:val="14"/>
        <w:szCs w:val="14"/>
      </w:rPr>
      <w:instrText xml:space="preserve"> PAGE </w:instrText>
    </w:r>
    <w:r w:rsidR="00F638EE" w:rsidRPr="00AA020E">
      <w:rPr>
        <w:bCs w:val="0"/>
        <w:i/>
        <w:sz w:val="14"/>
        <w:szCs w:val="14"/>
      </w:rPr>
      <w:fldChar w:fldCharType="separate"/>
    </w:r>
    <w:r w:rsidR="006F6D4A">
      <w:rPr>
        <w:bCs w:val="0"/>
        <w:i/>
        <w:noProof/>
        <w:sz w:val="14"/>
        <w:szCs w:val="14"/>
      </w:rPr>
      <w:t>1</w:t>
    </w:r>
    <w:r w:rsidR="00F638EE" w:rsidRPr="00AA020E">
      <w:rPr>
        <w:bCs w:val="0"/>
        <w:i/>
        <w:sz w:val="14"/>
        <w:szCs w:val="14"/>
      </w:rPr>
      <w:fldChar w:fldCharType="end"/>
    </w:r>
    <w:r w:rsidR="00F638EE" w:rsidRPr="00AA020E">
      <w:rPr>
        <w:bCs w:val="0"/>
        <w:i/>
        <w:sz w:val="14"/>
        <w:szCs w:val="14"/>
      </w:rPr>
      <w:t xml:space="preserve"> от </w:t>
    </w:r>
    <w:r w:rsidR="00F638EE" w:rsidRPr="00AA020E">
      <w:rPr>
        <w:bCs w:val="0"/>
        <w:i/>
        <w:sz w:val="14"/>
        <w:szCs w:val="14"/>
      </w:rPr>
      <w:fldChar w:fldCharType="begin"/>
    </w:r>
    <w:r w:rsidR="00F638EE" w:rsidRPr="00AA020E">
      <w:rPr>
        <w:bCs w:val="0"/>
        <w:i/>
        <w:sz w:val="14"/>
        <w:szCs w:val="14"/>
      </w:rPr>
      <w:instrText xml:space="preserve"> NUMPAGES </w:instrText>
    </w:r>
    <w:r w:rsidR="00F638EE" w:rsidRPr="00AA020E">
      <w:rPr>
        <w:bCs w:val="0"/>
        <w:i/>
        <w:sz w:val="14"/>
        <w:szCs w:val="14"/>
      </w:rPr>
      <w:fldChar w:fldCharType="separate"/>
    </w:r>
    <w:r w:rsidR="006F6D4A">
      <w:rPr>
        <w:bCs w:val="0"/>
        <w:i/>
        <w:noProof/>
        <w:sz w:val="14"/>
        <w:szCs w:val="14"/>
      </w:rPr>
      <w:t>12</w:t>
    </w:r>
    <w:r w:rsidR="00F638EE" w:rsidRPr="00AA020E">
      <w:rPr>
        <w:bCs w:val="0"/>
        <w:i/>
        <w:sz w:val="14"/>
        <w:szCs w:val="14"/>
      </w:rPr>
      <w:fldChar w:fldCharType="end"/>
    </w:r>
    <w:r w:rsidR="00F638EE" w:rsidRPr="00AA020E">
      <w:rPr>
        <w:bCs w:val="0"/>
        <w:i/>
        <w:sz w:val="14"/>
        <w:szCs w:val="14"/>
      </w:rPr>
      <w:t xml:space="preserve"> </w:t>
    </w:r>
  </w:p>
  <w:p w14:paraId="5AA283B4" w14:textId="77777777" w:rsidR="00F638EE" w:rsidRDefault="00F6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1E00C" w14:textId="77777777" w:rsidR="005C01E6" w:rsidRDefault="005C01E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A7DCF" w14:textId="77777777" w:rsidR="005C01E6" w:rsidRDefault="005C01E6" w:rsidP="005C01E6"/>
  <w:p w14:paraId="0BE92B92" w14:textId="77777777" w:rsidR="00C32324" w:rsidRDefault="005C01E6" w:rsidP="00C32324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>
      <w:t xml:space="preserve"> </w:t>
    </w:r>
  </w:p>
  <w:p w14:paraId="0B392A74" w14:textId="5570BDB1" w:rsidR="00C32324" w:rsidRPr="00AA020E" w:rsidRDefault="000B3F5A" w:rsidP="00C32324">
    <w:pPr>
      <w:tabs>
        <w:tab w:val="center" w:pos="4536"/>
        <w:tab w:val="right" w:pos="9072"/>
      </w:tabs>
      <w:ind w:right="360"/>
      <w:rPr>
        <w:bCs w:val="0"/>
        <w:i/>
        <w:sz w:val="14"/>
        <w:szCs w:val="14"/>
      </w:rPr>
    </w:pPr>
    <w:r>
      <w:rPr>
        <w:bCs w:val="0"/>
        <w:i/>
        <w:sz w:val="14"/>
        <w:szCs w:val="14"/>
      </w:rPr>
      <w:t>ЦУ на НАП</w:t>
    </w:r>
    <w:r w:rsidR="00C32324">
      <w:rPr>
        <w:bCs w:val="0"/>
        <w:i/>
        <w:sz w:val="14"/>
        <w:szCs w:val="14"/>
      </w:rPr>
      <w:t xml:space="preserve"> 20</w:t>
    </w:r>
    <w:r w:rsidR="00A65BEA">
      <w:rPr>
        <w:bCs w:val="0"/>
        <w:i/>
        <w:sz w:val="14"/>
        <w:szCs w:val="14"/>
      </w:rPr>
      <w:t>2</w:t>
    </w:r>
    <w:r w:rsidR="008B462C">
      <w:rPr>
        <w:bCs w:val="0"/>
        <w:i/>
        <w:sz w:val="14"/>
        <w:szCs w:val="14"/>
      </w:rPr>
      <w:t>2</w:t>
    </w:r>
    <w:r w:rsidR="00C32324" w:rsidRPr="00AA020E">
      <w:rPr>
        <w:bCs w:val="0"/>
        <w:i/>
        <w:sz w:val="14"/>
        <w:szCs w:val="14"/>
      </w:rPr>
      <w:t xml:space="preserve"> г.</w:t>
    </w:r>
    <w:r w:rsidR="00C32324" w:rsidRPr="00AA020E">
      <w:rPr>
        <w:bCs w:val="0"/>
        <w:i/>
        <w:sz w:val="14"/>
        <w:szCs w:val="14"/>
      </w:rPr>
      <w:tab/>
    </w:r>
    <w:r w:rsidR="00C32324" w:rsidRPr="00AA020E">
      <w:rPr>
        <w:bCs w:val="0"/>
        <w:i/>
        <w:sz w:val="14"/>
        <w:szCs w:val="14"/>
      </w:rPr>
      <w:tab/>
      <w:t xml:space="preserve">Страница. </w:t>
    </w:r>
    <w:r w:rsidR="00C32324" w:rsidRPr="00AA020E">
      <w:rPr>
        <w:bCs w:val="0"/>
        <w:i/>
        <w:sz w:val="14"/>
        <w:szCs w:val="14"/>
      </w:rPr>
      <w:fldChar w:fldCharType="begin"/>
    </w:r>
    <w:r w:rsidR="00C32324" w:rsidRPr="00AA020E">
      <w:rPr>
        <w:bCs w:val="0"/>
        <w:i/>
        <w:sz w:val="14"/>
        <w:szCs w:val="14"/>
      </w:rPr>
      <w:instrText xml:space="preserve"> PAGE </w:instrText>
    </w:r>
    <w:r w:rsidR="00C32324" w:rsidRPr="00AA020E">
      <w:rPr>
        <w:bCs w:val="0"/>
        <w:i/>
        <w:sz w:val="14"/>
        <w:szCs w:val="14"/>
      </w:rPr>
      <w:fldChar w:fldCharType="separate"/>
    </w:r>
    <w:r w:rsidR="008E2706">
      <w:rPr>
        <w:bCs w:val="0"/>
        <w:i/>
        <w:noProof/>
        <w:sz w:val="14"/>
        <w:szCs w:val="14"/>
      </w:rPr>
      <w:t>12</w:t>
    </w:r>
    <w:r w:rsidR="00C32324" w:rsidRPr="00AA020E">
      <w:rPr>
        <w:bCs w:val="0"/>
        <w:i/>
        <w:sz w:val="14"/>
        <w:szCs w:val="14"/>
      </w:rPr>
      <w:fldChar w:fldCharType="end"/>
    </w:r>
    <w:r w:rsidR="00C32324" w:rsidRPr="00AA020E">
      <w:rPr>
        <w:bCs w:val="0"/>
        <w:i/>
        <w:sz w:val="14"/>
        <w:szCs w:val="14"/>
      </w:rPr>
      <w:t xml:space="preserve"> от </w:t>
    </w:r>
    <w:r w:rsidR="00C32324" w:rsidRPr="00AA020E">
      <w:rPr>
        <w:bCs w:val="0"/>
        <w:i/>
        <w:sz w:val="14"/>
        <w:szCs w:val="14"/>
      </w:rPr>
      <w:fldChar w:fldCharType="begin"/>
    </w:r>
    <w:r w:rsidR="00C32324" w:rsidRPr="00AA020E">
      <w:rPr>
        <w:bCs w:val="0"/>
        <w:i/>
        <w:sz w:val="14"/>
        <w:szCs w:val="14"/>
      </w:rPr>
      <w:instrText xml:space="preserve"> NUMPAGES </w:instrText>
    </w:r>
    <w:r w:rsidR="00C32324" w:rsidRPr="00AA020E">
      <w:rPr>
        <w:bCs w:val="0"/>
        <w:i/>
        <w:sz w:val="14"/>
        <w:szCs w:val="14"/>
      </w:rPr>
      <w:fldChar w:fldCharType="separate"/>
    </w:r>
    <w:r w:rsidR="008E2706">
      <w:rPr>
        <w:bCs w:val="0"/>
        <w:i/>
        <w:noProof/>
        <w:sz w:val="14"/>
        <w:szCs w:val="14"/>
      </w:rPr>
      <w:t>12</w:t>
    </w:r>
    <w:r w:rsidR="00C32324" w:rsidRPr="00AA020E">
      <w:rPr>
        <w:bCs w:val="0"/>
        <w:i/>
        <w:sz w:val="14"/>
        <w:szCs w:val="14"/>
      </w:rPr>
      <w:fldChar w:fldCharType="end"/>
    </w:r>
    <w:r w:rsidR="00C32324" w:rsidRPr="00AA020E">
      <w:rPr>
        <w:bCs w:val="0"/>
        <w:i/>
        <w:sz w:val="14"/>
        <w:szCs w:val="1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AA63C" w14:textId="77777777" w:rsidR="005C01E6" w:rsidRDefault="005C01E6" w:rsidP="005C01E6">
    <w:pPr>
      <w:tabs>
        <w:tab w:val="center" w:pos="4536"/>
        <w:tab w:val="right" w:pos="9072"/>
      </w:tabs>
      <w:ind w:right="360"/>
      <w:rPr>
        <w:i/>
        <w:sz w:val="14"/>
        <w:szCs w:val="14"/>
        <w:lang w:val="en-US"/>
      </w:rPr>
    </w:pPr>
  </w:p>
  <w:p w14:paraId="4F68220A" w14:textId="77777777" w:rsidR="005C01E6" w:rsidRDefault="005C01E6" w:rsidP="005C01E6">
    <w:pPr>
      <w:tabs>
        <w:tab w:val="center" w:pos="4536"/>
        <w:tab w:val="right" w:pos="9072"/>
      </w:tabs>
      <w:ind w:right="360"/>
      <w:rPr>
        <w:i/>
        <w:sz w:val="14"/>
        <w:szCs w:val="14"/>
        <w:lang w:val="en-US"/>
      </w:rPr>
    </w:pPr>
  </w:p>
  <w:p w14:paraId="68EEB618" w14:textId="77777777" w:rsidR="005C01E6" w:rsidRPr="008F71EA" w:rsidRDefault="005C01E6" w:rsidP="005C01E6">
    <w:pPr>
      <w:tabs>
        <w:tab w:val="center" w:pos="4536"/>
        <w:tab w:val="right" w:pos="9072"/>
      </w:tabs>
      <w:ind w:right="360"/>
      <w:rPr>
        <w:i/>
        <w:sz w:val="14"/>
        <w:szCs w:val="14"/>
      </w:rPr>
    </w:pPr>
    <w:r>
      <w:rPr>
        <w:i/>
        <w:sz w:val="14"/>
        <w:szCs w:val="14"/>
      </w:rPr>
      <w:t>ЦУ на НАП  201</w:t>
    </w:r>
    <w:r>
      <w:rPr>
        <w:i/>
        <w:sz w:val="14"/>
        <w:szCs w:val="14"/>
        <w:lang w:val="en-US"/>
      </w:rPr>
      <w:t>7</w:t>
    </w:r>
    <w:r w:rsidRPr="008F71EA">
      <w:rPr>
        <w:i/>
        <w:sz w:val="14"/>
        <w:szCs w:val="14"/>
      </w:rPr>
      <w:t xml:space="preserve"> г.</w:t>
    </w:r>
    <w:r w:rsidRPr="008F71EA">
      <w:rPr>
        <w:i/>
        <w:sz w:val="14"/>
        <w:szCs w:val="14"/>
      </w:rPr>
      <w:tab/>
    </w:r>
    <w:r w:rsidRPr="008F71EA">
      <w:rPr>
        <w:i/>
        <w:sz w:val="14"/>
        <w:szCs w:val="14"/>
      </w:rPr>
      <w:tab/>
      <w:t xml:space="preserve">Страница. </w:t>
    </w:r>
    <w:r w:rsidRPr="008F71EA">
      <w:rPr>
        <w:i/>
        <w:sz w:val="14"/>
        <w:szCs w:val="14"/>
      </w:rPr>
      <w:fldChar w:fldCharType="begin"/>
    </w:r>
    <w:r w:rsidRPr="008F71EA">
      <w:rPr>
        <w:i/>
        <w:sz w:val="14"/>
        <w:szCs w:val="14"/>
      </w:rPr>
      <w:instrText xml:space="preserve"> PAGE </w:instrText>
    </w:r>
    <w:r w:rsidRPr="008F71EA">
      <w:rPr>
        <w:i/>
        <w:sz w:val="14"/>
        <w:szCs w:val="14"/>
      </w:rPr>
      <w:fldChar w:fldCharType="separate"/>
    </w:r>
    <w:r w:rsidR="00F75C03">
      <w:rPr>
        <w:i/>
        <w:noProof/>
        <w:sz w:val="14"/>
        <w:szCs w:val="14"/>
      </w:rPr>
      <w:t>1</w:t>
    </w:r>
    <w:r w:rsidRPr="008F71EA">
      <w:rPr>
        <w:i/>
        <w:sz w:val="14"/>
        <w:szCs w:val="14"/>
      </w:rPr>
      <w:fldChar w:fldCharType="end"/>
    </w:r>
    <w:r w:rsidRPr="008F71EA">
      <w:rPr>
        <w:i/>
        <w:sz w:val="14"/>
        <w:szCs w:val="14"/>
      </w:rPr>
      <w:t xml:space="preserve"> от </w:t>
    </w:r>
    <w:r w:rsidRPr="008F71EA">
      <w:rPr>
        <w:i/>
        <w:sz w:val="14"/>
        <w:szCs w:val="14"/>
      </w:rPr>
      <w:fldChar w:fldCharType="begin"/>
    </w:r>
    <w:r w:rsidRPr="008F71EA">
      <w:rPr>
        <w:i/>
        <w:sz w:val="14"/>
        <w:szCs w:val="14"/>
      </w:rPr>
      <w:instrText xml:space="preserve"> NUMPAGES </w:instrText>
    </w:r>
    <w:r w:rsidRPr="008F71EA">
      <w:rPr>
        <w:i/>
        <w:sz w:val="14"/>
        <w:szCs w:val="14"/>
      </w:rPr>
      <w:fldChar w:fldCharType="separate"/>
    </w:r>
    <w:r w:rsidR="00FF45CC">
      <w:rPr>
        <w:i/>
        <w:noProof/>
        <w:sz w:val="14"/>
        <w:szCs w:val="14"/>
      </w:rPr>
      <w:t>5</w:t>
    </w:r>
    <w:r w:rsidRPr="008F71EA">
      <w:rPr>
        <w:i/>
        <w:sz w:val="14"/>
        <w:szCs w:val="14"/>
      </w:rPr>
      <w:fldChar w:fldCharType="end"/>
    </w:r>
    <w:r w:rsidRPr="008F71EA">
      <w:rPr>
        <w:i/>
        <w:sz w:val="14"/>
        <w:szCs w:val="14"/>
      </w:rPr>
      <w:t xml:space="preserve"> </w:t>
    </w:r>
  </w:p>
  <w:p w14:paraId="28CC961B" w14:textId="77777777" w:rsidR="005C01E6" w:rsidRDefault="005C01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3BC84" w14:textId="77777777" w:rsidR="00E86332" w:rsidRDefault="00E86332">
      <w:r>
        <w:separator/>
      </w:r>
    </w:p>
  </w:footnote>
  <w:footnote w:type="continuationSeparator" w:id="0">
    <w:p w14:paraId="3FB87372" w14:textId="77777777" w:rsidR="00E86332" w:rsidRDefault="00E86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8A959" w14:textId="77777777" w:rsidR="00876F1F" w:rsidRPr="00393132" w:rsidRDefault="00876F1F" w:rsidP="00393132">
    <w:pPr>
      <w:pStyle w:val="Header"/>
      <w:ind w:left="-70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3CAA3" w14:textId="77777777" w:rsidR="00AA020E" w:rsidRPr="00AA020E" w:rsidRDefault="00857923" w:rsidP="00AA020E">
    <w:pPr>
      <w:rPr>
        <w:bCs w:val="0"/>
        <w:sz w:val="26"/>
        <w:szCs w:val="24"/>
        <w:lang w:val="en-US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1C6E330" wp14:editId="06067D7C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419951" w14:textId="77777777" w:rsidR="00AA020E" w:rsidRPr="009E0A63" w:rsidRDefault="00AA020E" w:rsidP="00AA020E">
    <w:pPr>
      <w:spacing w:line="360" w:lineRule="auto"/>
      <w:jc w:val="center"/>
      <w:rPr>
        <w:b/>
        <w:sz w:val="24"/>
        <w:szCs w:val="24"/>
      </w:rPr>
    </w:pPr>
    <w:r w:rsidRPr="009E0A63">
      <w:rPr>
        <w:b/>
        <w:bCs w:val="0"/>
        <w:sz w:val="24"/>
        <w:szCs w:val="24"/>
        <w:lang w:eastAsia="en-US"/>
      </w:rPr>
      <w:t>НАЦИОНАЛНА АГЕНЦИЯ ЗА ПРИХОДИТЕ</w:t>
    </w:r>
  </w:p>
  <w:p w14:paraId="65A3AAEA" w14:textId="77777777" w:rsidR="00AA020E" w:rsidRPr="009E0A63" w:rsidRDefault="00AA020E" w:rsidP="00AA020E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  <w:r w:rsidRPr="009E0A63">
      <w:rPr>
        <w:b/>
        <w:sz w:val="21"/>
        <w:szCs w:val="21"/>
      </w:rPr>
      <w:t>ЦЕНТРАЛНО УПРАВЛЕНИЕ</w:t>
    </w:r>
  </w:p>
  <w:p w14:paraId="52E0C1D3" w14:textId="461A1A6C" w:rsidR="00AA020E" w:rsidRPr="009E0A63" w:rsidRDefault="00AA020E" w:rsidP="00AA020E">
    <w:pPr>
      <w:jc w:val="center"/>
      <w:rPr>
        <w:bCs w:val="0"/>
        <w:sz w:val="18"/>
        <w:szCs w:val="18"/>
      </w:rPr>
    </w:pPr>
    <w:r w:rsidRPr="009E0A63">
      <w:rPr>
        <w:bCs w:val="0"/>
        <w:sz w:val="18"/>
        <w:szCs w:val="18"/>
      </w:rPr>
      <w:t>1000 София, бул. “Княз</w:t>
    </w:r>
    <w:r w:rsidR="001E03C5">
      <w:rPr>
        <w:bCs w:val="0"/>
        <w:sz w:val="18"/>
        <w:szCs w:val="18"/>
        <w:lang w:val="en-US"/>
      </w:rPr>
      <w:t xml:space="preserve"> </w:t>
    </w:r>
    <w:r w:rsidR="001E03C5" w:rsidRPr="001E03C5">
      <w:rPr>
        <w:bCs w:val="0"/>
        <w:sz w:val="18"/>
        <w:szCs w:val="18"/>
      </w:rPr>
      <w:t>Александър</w:t>
    </w:r>
    <w:r w:rsidR="00E26DB8">
      <w:rPr>
        <w:bCs w:val="0"/>
        <w:sz w:val="18"/>
        <w:szCs w:val="18"/>
      </w:rPr>
      <w:t xml:space="preserve"> Дондуков” № 52 </w:t>
    </w:r>
    <w:r w:rsidRPr="009E0A63">
      <w:rPr>
        <w:bCs w:val="0"/>
        <w:sz w:val="18"/>
        <w:szCs w:val="18"/>
      </w:rPr>
      <w:t>Телефон: 0700 18 700 Факс: (02) 9859 3099</w:t>
    </w:r>
  </w:p>
  <w:p w14:paraId="1378AE4C" w14:textId="77777777" w:rsidR="00AA020E" w:rsidRPr="001E03C5" w:rsidRDefault="00AA020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A74AD" w14:textId="77777777" w:rsidR="005C01E6" w:rsidRDefault="005C01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E37C0" w14:textId="77777777" w:rsidR="00BE4556" w:rsidRPr="00AA020E" w:rsidRDefault="00857923" w:rsidP="00BE4556">
    <w:pPr>
      <w:rPr>
        <w:bCs w:val="0"/>
        <w:sz w:val="26"/>
        <w:szCs w:val="24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AADE435" wp14:editId="5C18B56C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D848F" w14:textId="77777777" w:rsidR="00BE4556" w:rsidRPr="009E0A63" w:rsidRDefault="00BE4556" w:rsidP="00BE4556">
    <w:pPr>
      <w:spacing w:line="360" w:lineRule="auto"/>
      <w:jc w:val="center"/>
      <w:rPr>
        <w:b/>
        <w:sz w:val="24"/>
        <w:szCs w:val="24"/>
      </w:rPr>
    </w:pPr>
    <w:r w:rsidRPr="009E0A63">
      <w:rPr>
        <w:b/>
        <w:bCs w:val="0"/>
        <w:sz w:val="24"/>
        <w:szCs w:val="24"/>
        <w:lang w:eastAsia="en-US"/>
      </w:rPr>
      <w:t>НАЦИОНАЛНА АГЕНЦИЯ ЗА ПРИХОДИТЕ</w:t>
    </w:r>
  </w:p>
  <w:p w14:paraId="53334A8C" w14:textId="77777777" w:rsidR="00BE4556" w:rsidRPr="009E0A63" w:rsidRDefault="00BE4556" w:rsidP="00BE4556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  <w:r w:rsidRPr="009E0A63">
      <w:rPr>
        <w:b/>
        <w:sz w:val="21"/>
        <w:szCs w:val="21"/>
      </w:rPr>
      <w:t>ЦЕНТРАЛНО УПРАВЛЕНИЕ</w:t>
    </w:r>
  </w:p>
  <w:p w14:paraId="71BFCC93" w14:textId="77777777" w:rsidR="005C01E6" w:rsidRDefault="005C01E6" w:rsidP="00BE4556">
    <w:pPr>
      <w:pStyle w:val="Header"/>
      <w:rPr>
        <w:lang w:val="en-US"/>
      </w:rPr>
    </w:pPr>
  </w:p>
  <w:p w14:paraId="66181CEF" w14:textId="77777777" w:rsidR="00DD7138" w:rsidRPr="00DD7138" w:rsidRDefault="00DD7138" w:rsidP="00BE4556">
    <w:pPr>
      <w:pStyle w:val="Header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F688" w14:textId="77777777" w:rsidR="005C01E6" w:rsidRPr="001561C4" w:rsidRDefault="00C27821" w:rsidP="005C01E6">
    <w:pPr>
      <w:rPr>
        <w:sz w:val="26"/>
        <w:lang w:val="en-US"/>
      </w:rPr>
    </w:pPr>
    <w:r>
      <w:rPr>
        <w:noProof/>
        <w:sz w:val="26"/>
      </w:rPr>
      <w:drawing>
        <wp:inline distT="0" distB="0" distL="0" distR="0" wp14:anchorId="3AF4C6DA" wp14:editId="5B7D7222">
          <wp:extent cx="1028700" cy="57150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097D73" w14:textId="77777777" w:rsidR="005C01E6" w:rsidRPr="001561C4" w:rsidRDefault="005C01E6" w:rsidP="005C01E6">
    <w:pPr>
      <w:spacing w:line="360" w:lineRule="auto"/>
      <w:jc w:val="center"/>
      <w:rPr>
        <w:b/>
        <w:bCs w:val="0"/>
      </w:rPr>
    </w:pPr>
    <w:r w:rsidRPr="001561C4">
      <w:rPr>
        <w:b/>
      </w:rPr>
      <w:t>НАЦИОНАЛНА АГЕНЦИЯ ЗА ПРИХОДИТЕ</w:t>
    </w:r>
  </w:p>
  <w:p w14:paraId="581E678A" w14:textId="77777777" w:rsidR="005C01E6" w:rsidRPr="001561C4" w:rsidRDefault="005C01E6" w:rsidP="005C01E6">
    <w:pPr>
      <w:pBdr>
        <w:bottom w:val="single" w:sz="6" w:space="6" w:color="auto"/>
      </w:pBdr>
      <w:tabs>
        <w:tab w:val="left" w:pos="2700"/>
      </w:tabs>
      <w:jc w:val="center"/>
      <w:rPr>
        <w:b/>
        <w:bCs w:val="0"/>
        <w:sz w:val="21"/>
        <w:szCs w:val="21"/>
      </w:rPr>
    </w:pPr>
    <w:r w:rsidRPr="001561C4">
      <w:rPr>
        <w:b/>
        <w:bCs w:val="0"/>
        <w:sz w:val="21"/>
        <w:szCs w:val="21"/>
      </w:rPr>
      <w:t>ЦЕНТРАЛНО УПРАВЛЕНИЕ</w:t>
    </w:r>
  </w:p>
  <w:p w14:paraId="2176ECE8" w14:textId="77777777" w:rsidR="005C01E6" w:rsidRPr="001561C4" w:rsidRDefault="005C01E6" w:rsidP="005C01E6">
    <w:pPr>
      <w:jc w:val="center"/>
      <w:rPr>
        <w:sz w:val="18"/>
        <w:szCs w:val="18"/>
      </w:rPr>
    </w:pPr>
    <w:r w:rsidRPr="001561C4">
      <w:rPr>
        <w:sz w:val="18"/>
        <w:szCs w:val="18"/>
      </w:rPr>
      <w:t>1000  София, бул. “Княз Дондуков” № 52  Телефон: 0700 18 700 Факс: (02) 9859 3099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F2B"/>
    <w:multiLevelType w:val="hybridMultilevel"/>
    <w:tmpl w:val="B596D39A"/>
    <w:lvl w:ilvl="0" w:tplc="8FBCB290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1" w:hanging="360"/>
      </w:pPr>
    </w:lvl>
    <w:lvl w:ilvl="2" w:tplc="0402001B" w:tentative="1">
      <w:start w:val="1"/>
      <w:numFmt w:val="lowerRoman"/>
      <w:lvlText w:val="%3."/>
      <w:lvlJc w:val="right"/>
      <w:pPr>
        <w:ind w:left="2081" w:hanging="180"/>
      </w:pPr>
    </w:lvl>
    <w:lvl w:ilvl="3" w:tplc="0402000F" w:tentative="1">
      <w:start w:val="1"/>
      <w:numFmt w:val="decimal"/>
      <w:lvlText w:val="%4."/>
      <w:lvlJc w:val="left"/>
      <w:pPr>
        <w:ind w:left="2801" w:hanging="360"/>
      </w:pPr>
    </w:lvl>
    <w:lvl w:ilvl="4" w:tplc="04020019" w:tentative="1">
      <w:start w:val="1"/>
      <w:numFmt w:val="lowerLetter"/>
      <w:lvlText w:val="%5."/>
      <w:lvlJc w:val="left"/>
      <w:pPr>
        <w:ind w:left="3521" w:hanging="360"/>
      </w:pPr>
    </w:lvl>
    <w:lvl w:ilvl="5" w:tplc="0402001B" w:tentative="1">
      <w:start w:val="1"/>
      <w:numFmt w:val="lowerRoman"/>
      <w:lvlText w:val="%6."/>
      <w:lvlJc w:val="right"/>
      <w:pPr>
        <w:ind w:left="4241" w:hanging="180"/>
      </w:pPr>
    </w:lvl>
    <w:lvl w:ilvl="6" w:tplc="0402000F" w:tentative="1">
      <w:start w:val="1"/>
      <w:numFmt w:val="decimal"/>
      <w:lvlText w:val="%7."/>
      <w:lvlJc w:val="left"/>
      <w:pPr>
        <w:ind w:left="4961" w:hanging="360"/>
      </w:pPr>
    </w:lvl>
    <w:lvl w:ilvl="7" w:tplc="04020019" w:tentative="1">
      <w:start w:val="1"/>
      <w:numFmt w:val="lowerLetter"/>
      <w:lvlText w:val="%8."/>
      <w:lvlJc w:val="left"/>
      <w:pPr>
        <w:ind w:left="5681" w:hanging="360"/>
      </w:pPr>
    </w:lvl>
    <w:lvl w:ilvl="8" w:tplc="0402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03AB5DC9"/>
    <w:multiLevelType w:val="hybridMultilevel"/>
    <w:tmpl w:val="715C67F4"/>
    <w:lvl w:ilvl="0" w:tplc="040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43107BD"/>
    <w:multiLevelType w:val="hybridMultilevel"/>
    <w:tmpl w:val="418C26A0"/>
    <w:lvl w:ilvl="0" w:tplc="0402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34D2EA0"/>
    <w:multiLevelType w:val="singleLevel"/>
    <w:tmpl w:val="E5E0850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 w15:restartNumberingAfterBreak="0">
    <w:nsid w:val="19D24655"/>
    <w:multiLevelType w:val="hybridMultilevel"/>
    <w:tmpl w:val="EC6A645A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3050AB"/>
    <w:multiLevelType w:val="hybridMultilevel"/>
    <w:tmpl w:val="08A8988A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765559"/>
    <w:multiLevelType w:val="hybridMultilevel"/>
    <w:tmpl w:val="09BCE9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18CA"/>
    <w:multiLevelType w:val="hybridMultilevel"/>
    <w:tmpl w:val="77C8947E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F7370E"/>
    <w:multiLevelType w:val="hybridMultilevel"/>
    <w:tmpl w:val="AD868F68"/>
    <w:lvl w:ilvl="0" w:tplc="0402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1E677F62"/>
    <w:multiLevelType w:val="hybridMultilevel"/>
    <w:tmpl w:val="89BA4A24"/>
    <w:lvl w:ilvl="0" w:tplc="14484CF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024" w:hanging="360"/>
      </w:pPr>
    </w:lvl>
    <w:lvl w:ilvl="2" w:tplc="0402001B" w:tentative="1">
      <w:start w:val="1"/>
      <w:numFmt w:val="lowerRoman"/>
      <w:lvlText w:val="%3."/>
      <w:lvlJc w:val="right"/>
      <w:pPr>
        <w:ind w:left="6744" w:hanging="180"/>
      </w:pPr>
    </w:lvl>
    <w:lvl w:ilvl="3" w:tplc="0402000F" w:tentative="1">
      <w:start w:val="1"/>
      <w:numFmt w:val="decimal"/>
      <w:lvlText w:val="%4."/>
      <w:lvlJc w:val="left"/>
      <w:pPr>
        <w:ind w:left="7464" w:hanging="360"/>
      </w:pPr>
    </w:lvl>
    <w:lvl w:ilvl="4" w:tplc="04020019" w:tentative="1">
      <w:start w:val="1"/>
      <w:numFmt w:val="lowerLetter"/>
      <w:lvlText w:val="%5."/>
      <w:lvlJc w:val="left"/>
      <w:pPr>
        <w:ind w:left="8184" w:hanging="360"/>
      </w:pPr>
    </w:lvl>
    <w:lvl w:ilvl="5" w:tplc="0402001B" w:tentative="1">
      <w:start w:val="1"/>
      <w:numFmt w:val="lowerRoman"/>
      <w:lvlText w:val="%6."/>
      <w:lvlJc w:val="right"/>
      <w:pPr>
        <w:ind w:left="8904" w:hanging="180"/>
      </w:pPr>
    </w:lvl>
    <w:lvl w:ilvl="6" w:tplc="0402000F" w:tentative="1">
      <w:start w:val="1"/>
      <w:numFmt w:val="decimal"/>
      <w:lvlText w:val="%7."/>
      <w:lvlJc w:val="left"/>
      <w:pPr>
        <w:ind w:left="9624" w:hanging="360"/>
      </w:pPr>
    </w:lvl>
    <w:lvl w:ilvl="7" w:tplc="04020019" w:tentative="1">
      <w:start w:val="1"/>
      <w:numFmt w:val="lowerLetter"/>
      <w:lvlText w:val="%8."/>
      <w:lvlJc w:val="left"/>
      <w:pPr>
        <w:ind w:left="10344" w:hanging="360"/>
      </w:pPr>
    </w:lvl>
    <w:lvl w:ilvl="8" w:tplc="0402001B" w:tentative="1">
      <w:start w:val="1"/>
      <w:numFmt w:val="lowerRoman"/>
      <w:lvlText w:val="%9."/>
      <w:lvlJc w:val="right"/>
      <w:pPr>
        <w:ind w:left="11064" w:hanging="180"/>
      </w:pPr>
    </w:lvl>
  </w:abstractNum>
  <w:abstractNum w:abstractNumId="10" w15:restartNumberingAfterBreak="0">
    <w:nsid w:val="1E722C9A"/>
    <w:multiLevelType w:val="hybridMultilevel"/>
    <w:tmpl w:val="735E721C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863D3E"/>
    <w:multiLevelType w:val="hybridMultilevel"/>
    <w:tmpl w:val="77FA109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D433F"/>
    <w:multiLevelType w:val="hybridMultilevel"/>
    <w:tmpl w:val="8F9263DC"/>
    <w:lvl w:ilvl="0" w:tplc="9818761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48" w:hanging="360"/>
      </w:pPr>
    </w:lvl>
    <w:lvl w:ilvl="2" w:tplc="0402001B" w:tentative="1">
      <w:start w:val="1"/>
      <w:numFmt w:val="lowerRoman"/>
      <w:lvlText w:val="%3."/>
      <w:lvlJc w:val="right"/>
      <w:pPr>
        <w:ind w:left="2568" w:hanging="180"/>
      </w:pPr>
    </w:lvl>
    <w:lvl w:ilvl="3" w:tplc="0402000F" w:tentative="1">
      <w:start w:val="1"/>
      <w:numFmt w:val="decimal"/>
      <w:lvlText w:val="%4."/>
      <w:lvlJc w:val="left"/>
      <w:pPr>
        <w:ind w:left="3288" w:hanging="360"/>
      </w:pPr>
    </w:lvl>
    <w:lvl w:ilvl="4" w:tplc="04020019" w:tentative="1">
      <w:start w:val="1"/>
      <w:numFmt w:val="lowerLetter"/>
      <w:lvlText w:val="%5."/>
      <w:lvlJc w:val="left"/>
      <w:pPr>
        <w:ind w:left="4008" w:hanging="360"/>
      </w:pPr>
    </w:lvl>
    <w:lvl w:ilvl="5" w:tplc="0402001B" w:tentative="1">
      <w:start w:val="1"/>
      <w:numFmt w:val="lowerRoman"/>
      <w:lvlText w:val="%6."/>
      <w:lvlJc w:val="right"/>
      <w:pPr>
        <w:ind w:left="4728" w:hanging="180"/>
      </w:pPr>
    </w:lvl>
    <w:lvl w:ilvl="6" w:tplc="0402000F" w:tentative="1">
      <w:start w:val="1"/>
      <w:numFmt w:val="decimal"/>
      <w:lvlText w:val="%7."/>
      <w:lvlJc w:val="left"/>
      <w:pPr>
        <w:ind w:left="5448" w:hanging="360"/>
      </w:pPr>
    </w:lvl>
    <w:lvl w:ilvl="7" w:tplc="04020019" w:tentative="1">
      <w:start w:val="1"/>
      <w:numFmt w:val="lowerLetter"/>
      <w:lvlText w:val="%8."/>
      <w:lvlJc w:val="left"/>
      <w:pPr>
        <w:ind w:left="6168" w:hanging="360"/>
      </w:pPr>
    </w:lvl>
    <w:lvl w:ilvl="8" w:tplc="0402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2FEA739C"/>
    <w:multiLevelType w:val="hybridMultilevel"/>
    <w:tmpl w:val="B0D0AAD2"/>
    <w:lvl w:ilvl="0" w:tplc="27C28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13CFD"/>
    <w:multiLevelType w:val="hybridMultilevel"/>
    <w:tmpl w:val="FBC09AAE"/>
    <w:lvl w:ilvl="0" w:tplc="207469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F6E2C"/>
    <w:multiLevelType w:val="hybridMultilevel"/>
    <w:tmpl w:val="D7BCCCE4"/>
    <w:lvl w:ilvl="0" w:tplc="040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4FB4EB3"/>
    <w:multiLevelType w:val="hybridMultilevel"/>
    <w:tmpl w:val="4F62B474"/>
    <w:lvl w:ilvl="0" w:tplc="0402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CB36C47"/>
    <w:multiLevelType w:val="hybridMultilevel"/>
    <w:tmpl w:val="3A02DC90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3EEF2722"/>
    <w:multiLevelType w:val="hybridMultilevel"/>
    <w:tmpl w:val="0F1874F4"/>
    <w:lvl w:ilvl="0" w:tplc="0402000D">
      <w:start w:val="1"/>
      <w:numFmt w:val="bullet"/>
      <w:lvlText w:val=""/>
      <w:lvlJc w:val="left"/>
      <w:pPr>
        <w:ind w:left="149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9" w15:restartNumberingAfterBreak="0">
    <w:nsid w:val="3FC415F3"/>
    <w:multiLevelType w:val="hybridMultilevel"/>
    <w:tmpl w:val="661A4BA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87DB9"/>
    <w:multiLevelType w:val="hybridMultilevel"/>
    <w:tmpl w:val="EF82DF1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BF24275"/>
    <w:multiLevelType w:val="hybridMultilevel"/>
    <w:tmpl w:val="821E29DC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076B63"/>
    <w:multiLevelType w:val="hybridMultilevel"/>
    <w:tmpl w:val="0AA81ADE"/>
    <w:lvl w:ilvl="0" w:tplc="687A95B0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3" w15:restartNumberingAfterBreak="0">
    <w:nsid w:val="50330785"/>
    <w:multiLevelType w:val="hybridMultilevel"/>
    <w:tmpl w:val="36AEFFD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F73C3"/>
    <w:multiLevelType w:val="hybridMultilevel"/>
    <w:tmpl w:val="7F8A495C"/>
    <w:lvl w:ilvl="0" w:tplc="0402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5A286E59"/>
    <w:multiLevelType w:val="hybridMultilevel"/>
    <w:tmpl w:val="FBDAA4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B7734"/>
    <w:multiLevelType w:val="hybridMultilevel"/>
    <w:tmpl w:val="C8982DC8"/>
    <w:lvl w:ilvl="0" w:tplc="0402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7" w15:restartNumberingAfterBreak="0">
    <w:nsid w:val="5C450429"/>
    <w:multiLevelType w:val="hybridMultilevel"/>
    <w:tmpl w:val="7A06CD22"/>
    <w:lvl w:ilvl="0" w:tplc="0402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67921A19"/>
    <w:multiLevelType w:val="hybridMultilevel"/>
    <w:tmpl w:val="D4DCB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70458"/>
    <w:multiLevelType w:val="hybridMultilevel"/>
    <w:tmpl w:val="9C5CDFA0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D564990"/>
    <w:multiLevelType w:val="multilevel"/>
    <w:tmpl w:val="FB2C84F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1" w15:restartNumberingAfterBreak="0">
    <w:nsid w:val="6D7626FA"/>
    <w:multiLevelType w:val="hybridMultilevel"/>
    <w:tmpl w:val="F6E8D502"/>
    <w:lvl w:ilvl="0" w:tplc="92766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D66778"/>
    <w:multiLevelType w:val="hybridMultilevel"/>
    <w:tmpl w:val="6B54E2A0"/>
    <w:lvl w:ilvl="0" w:tplc="0402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24BE5"/>
    <w:multiLevelType w:val="hybridMultilevel"/>
    <w:tmpl w:val="7B085B16"/>
    <w:lvl w:ilvl="0" w:tplc="0444E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9E5568"/>
    <w:multiLevelType w:val="hybridMultilevel"/>
    <w:tmpl w:val="5D90B844"/>
    <w:lvl w:ilvl="0" w:tplc="040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33"/>
  </w:num>
  <w:num w:numId="4">
    <w:abstractNumId w:val="2"/>
  </w:num>
  <w:num w:numId="5">
    <w:abstractNumId w:val="24"/>
  </w:num>
  <w:num w:numId="6">
    <w:abstractNumId w:val="8"/>
  </w:num>
  <w:num w:numId="7">
    <w:abstractNumId w:val="23"/>
  </w:num>
  <w:num w:numId="8">
    <w:abstractNumId w:val="29"/>
  </w:num>
  <w:num w:numId="9">
    <w:abstractNumId w:val="19"/>
  </w:num>
  <w:num w:numId="10">
    <w:abstractNumId w:val="30"/>
  </w:num>
  <w:num w:numId="11">
    <w:abstractNumId w:val="15"/>
  </w:num>
  <w:num w:numId="12">
    <w:abstractNumId w:val="34"/>
  </w:num>
  <w:num w:numId="13">
    <w:abstractNumId w:val="21"/>
  </w:num>
  <w:num w:numId="14">
    <w:abstractNumId w:val="7"/>
  </w:num>
  <w:num w:numId="15">
    <w:abstractNumId w:val="6"/>
  </w:num>
  <w:num w:numId="16">
    <w:abstractNumId w:val="11"/>
  </w:num>
  <w:num w:numId="17">
    <w:abstractNumId w:val="10"/>
  </w:num>
  <w:num w:numId="18">
    <w:abstractNumId w:val="1"/>
  </w:num>
  <w:num w:numId="19">
    <w:abstractNumId w:val="25"/>
  </w:num>
  <w:num w:numId="20">
    <w:abstractNumId w:val="32"/>
  </w:num>
  <w:num w:numId="21">
    <w:abstractNumId w:val="27"/>
  </w:num>
  <w:num w:numId="22">
    <w:abstractNumId w:val="12"/>
  </w:num>
  <w:num w:numId="23">
    <w:abstractNumId w:val="0"/>
  </w:num>
  <w:num w:numId="24">
    <w:abstractNumId w:val="17"/>
  </w:num>
  <w:num w:numId="25">
    <w:abstractNumId w:val="5"/>
  </w:num>
  <w:num w:numId="26">
    <w:abstractNumId w:val="20"/>
  </w:num>
  <w:num w:numId="27">
    <w:abstractNumId w:val="26"/>
  </w:num>
  <w:num w:numId="28">
    <w:abstractNumId w:val="13"/>
  </w:num>
  <w:num w:numId="29">
    <w:abstractNumId w:val="18"/>
  </w:num>
  <w:num w:numId="30">
    <w:abstractNumId w:val="16"/>
  </w:num>
  <w:num w:numId="31">
    <w:abstractNumId w:val="4"/>
  </w:num>
  <w:num w:numId="32">
    <w:abstractNumId w:val="9"/>
  </w:num>
  <w:num w:numId="33">
    <w:abstractNumId w:val="28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49"/>
    <w:rsid w:val="00002724"/>
    <w:rsid w:val="000048CB"/>
    <w:rsid w:val="0000512F"/>
    <w:rsid w:val="00005490"/>
    <w:rsid w:val="00005582"/>
    <w:rsid w:val="00014D11"/>
    <w:rsid w:val="000153A4"/>
    <w:rsid w:val="000173D5"/>
    <w:rsid w:val="00021059"/>
    <w:rsid w:val="00027316"/>
    <w:rsid w:val="000273D6"/>
    <w:rsid w:val="00027611"/>
    <w:rsid w:val="00031985"/>
    <w:rsid w:val="00031B63"/>
    <w:rsid w:val="00033A61"/>
    <w:rsid w:val="00034511"/>
    <w:rsid w:val="0003494C"/>
    <w:rsid w:val="00034982"/>
    <w:rsid w:val="000352D2"/>
    <w:rsid w:val="00050392"/>
    <w:rsid w:val="0005237D"/>
    <w:rsid w:val="00053388"/>
    <w:rsid w:val="000559E9"/>
    <w:rsid w:val="0005609A"/>
    <w:rsid w:val="00056E75"/>
    <w:rsid w:val="00057081"/>
    <w:rsid w:val="00061A78"/>
    <w:rsid w:val="00064776"/>
    <w:rsid w:val="000674A0"/>
    <w:rsid w:val="000723BA"/>
    <w:rsid w:val="00075B35"/>
    <w:rsid w:val="00077597"/>
    <w:rsid w:val="000812BE"/>
    <w:rsid w:val="00081946"/>
    <w:rsid w:val="000825DB"/>
    <w:rsid w:val="000829F7"/>
    <w:rsid w:val="00085F91"/>
    <w:rsid w:val="00091200"/>
    <w:rsid w:val="0009538A"/>
    <w:rsid w:val="00095CB0"/>
    <w:rsid w:val="00096ECD"/>
    <w:rsid w:val="000A6847"/>
    <w:rsid w:val="000A7CA0"/>
    <w:rsid w:val="000B18A5"/>
    <w:rsid w:val="000B3F5A"/>
    <w:rsid w:val="000B46B3"/>
    <w:rsid w:val="000B49ED"/>
    <w:rsid w:val="000B618A"/>
    <w:rsid w:val="000C1C1F"/>
    <w:rsid w:val="000C43C4"/>
    <w:rsid w:val="000C4DD6"/>
    <w:rsid w:val="000C7444"/>
    <w:rsid w:val="000D0943"/>
    <w:rsid w:val="000D0CBF"/>
    <w:rsid w:val="000D3D7B"/>
    <w:rsid w:val="000D63D2"/>
    <w:rsid w:val="000D6FB9"/>
    <w:rsid w:val="000D76F6"/>
    <w:rsid w:val="000E0017"/>
    <w:rsid w:val="000E1FDA"/>
    <w:rsid w:val="000E2E1F"/>
    <w:rsid w:val="000E683F"/>
    <w:rsid w:val="000E6D53"/>
    <w:rsid w:val="000F5435"/>
    <w:rsid w:val="00100DF0"/>
    <w:rsid w:val="001026D4"/>
    <w:rsid w:val="00102A69"/>
    <w:rsid w:val="00105CC7"/>
    <w:rsid w:val="00106F13"/>
    <w:rsid w:val="00107B93"/>
    <w:rsid w:val="00110BC0"/>
    <w:rsid w:val="00112006"/>
    <w:rsid w:val="001140C7"/>
    <w:rsid w:val="00123086"/>
    <w:rsid w:val="001260EC"/>
    <w:rsid w:val="00126A8B"/>
    <w:rsid w:val="00126AF8"/>
    <w:rsid w:val="00127276"/>
    <w:rsid w:val="00127CE1"/>
    <w:rsid w:val="00131155"/>
    <w:rsid w:val="00132811"/>
    <w:rsid w:val="00133B68"/>
    <w:rsid w:val="001350E5"/>
    <w:rsid w:val="00136678"/>
    <w:rsid w:val="00136E8E"/>
    <w:rsid w:val="001404BF"/>
    <w:rsid w:val="001412AA"/>
    <w:rsid w:val="00142A0C"/>
    <w:rsid w:val="00142C96"/>
    <w:rsid w:val="00143B86"/>
    <w:rsid w:val="001465F3"/>
    <w:rsid w:val="00146971"/>
    <w:rsid w:val="0015074D"/>
    <w:rsid w:val="001522BB"/>
    <w:rsid w:val="0015410B"/>
    <w:rsid w:val="001556B0"/>
    <w:rsid w:val="001579E3"/>
    <w:rsid w:val="00162795"/>
    <w:rsid w:val="00166EC9"/>
    <w:rsid w:val="0016760B"/>
    <w:rsid w:val="00171D0F"/>
    <w:rsid w:val="0017240B"/>
    <w:rsid w:val="00173D6E"/>
    <w:rsid w:val="00174F74"/>
    <w:rsid w:val="00176594"/>
    <w:rsid w:val="00176C5F"/>
    <w:rsid w:val="001770A5"/>
    <w:rsid w:val="0018173E"/>
    <w:rsid w:val="0018252D"/>
    <w:rsid w:val="0018323E"/>
    <w:rsid w:val="001923C4"/>
    <w:rsid w:val="00192D0E"/>
    <w:rsid w:val="001938EB"/>
    <w:rsid w:val="00194730"/>
    <w:rsid w:val="001A1368"/>
    <w:rsid w:val="001A235C"/>
    <w:rsid w:val="001A2AC0"/>
    <w:rsid w:val="001A50C0"/>
    <w:rsid w:val="001A655E"/>
    <w:rsid w:val="001A69B2"/>
    <w:rsid w:val="001B526C"/>
    <w:rsid w:val="001B6856"/>
    <w:rsid w:val="001B6A31"/>
    <w:rsid w:val="001B7161"/>
    <w:rsid w:val="001C0AE9"/>
    <w:rsid w:val="001C0D34"/>
    <w:rsid w:val="001C1BD1"/>
    <w:rsid w:val="001C4FFD"/>
    <w:rsid w:val="001C6091"/>
    <w:rsid w:val="001C6A6A"/>
    <w:rsid w:val="001D1556"/>
    <w:rsid w:val="001D3DFD"/>
    <w:rsid w:val="001D44F9"/>
    <w:rsid w:val="001D5BA0"/>
    <w:rsid w:val="001D6A25"/>
    <w:rsid w:val="001E03C5"/>
    <w:rsid w:val="001E0B6F"/>
    <w:rsid w:val="001E4534"/>
    <w:rsid w:val="001E7480"/>
    <w:rsid w:val="001E75B2"/>
    <w:rsid w:val="001F3B38"/>
    <w:rsid w:val="001F3D48"/>
    <w:rsid w:val="001F4F03"/>
    <w:rsid w:val="001F5FC6"/>
    <w:rsid w:val="001F745F"/>
    <w:rsid w:val="001F7F92"/>
    <w:rsid w:val="00200013"/>
    <w:rsid w:val="0020156D"/>
    <w:rsid w:val="0020158E"/>
    <w:rsid w:val="0020336F"/>
    <w:rsid w:val="00203B81"/>
    <w:rsid w:val="00204FDE"/>
    <w:rsid w:val="0020791C"/>
    <w:rsid w:val="00210124"/>
    <w:rsid w:val="00211FC2"/>
    <w:rsid w:val="00213A7D"/>
    <w:rsid w:val="002140C7"/>
    <w:rsid w:val="00221DEA"/>
    <w:rsid w:val="00221E0F"/>
    <w:rsid w:val="00225921"/>
    <w:rsid w:val="002366D1"/>
    <w:rsid w:val="0023713B"/>
    <w:rsid w:val="0023752D"/>
    <w:rsid w:val="002411B7"/>
    <w:rsid w:val="0024183B"/>
    <w:rsid w:val="00243429"/>
    <w:rsid w:val="002474A7"/>
    <w:rsid w:val="00251CDF"/>
    <w:rsid w:val="002531ED"/>
    <w:rsid w:val="00253C00"/>
    <w:rsid w:val="00254942"/>
    <w:rsid w:val="00262377"/>
    <w:rsid w:val="00264A74"/>
    <w:rsid w:val="00265326"/>
    <w:rsid w:val="002672C6"/>
    <w:rsid w:val="00272479"/>
    <w:rsid w:val="002758D8"/>
    <w:rsid w:val="00275BBB"/>
    <w:rsid w:val="0029108A"/>
    <w:rsid w:val="0029280E"/>
    <w:rsid w:val="00294958"/>
    <w:rsid w:val="00294FC1"/>
    <w:rsid w:val="002957CF"/>
    <w:rsid w:val="00295FD1"/>
    <w:rsid w:val="00297385"/>
    <w:rsid w:val="002A0FBE"/>
    <w:rsid w:val="002A4A87"/>
    <w:rsid w:val="002A6B25"/>
    <w:rsid w:val="002B4122"/>
    <w:rsid w:val="002B60CD"/>
    <w:rsid w:val="002C31A4"/>
    <w:rsid w:val="002D19AE"/>
    <w:rsid w:val="002D2FD7"/>
    <w:rsid w:val="002D5772"/>
    <w:rsid w:val="002D76D9"/>
    <w:rsid w:val="002D7E88"/>
    <w:rsid w:val="002E4AE3"/>
    <w:rsid w:val="002E5DAE"/>
    <w:rsid w:val="002E613E"/>
    <w:rsid w:val="002E66AD"/>
    <w:rsid w:val="002F358F"/>
    <w:rsid w:val="002F376F"/>
    <w:rsid w:val="002F5637"/>
    <w:rsid w:val="0030195C"/>
    <w:rsid w:val="00304001"/>
    <w:rsid w:val="00306967"/>
    <w:rsid w:val="00307207"/>
    <w:rsid w:val="003107A0"/>
    <w:rsid w:val="00310F24"/>
    <w:rsid w:val="00311CFA"/>
    <w:rsid w:val="0031349B"/>
    <w:rsid w:val="00320278"/>
    <w:rsid w:val="003233AC"/>
    <w:rsid w:val="0032383C"/>
    <w:rsid w:val="00327A04"/>
    <w:rsid w:val="0033018D"/>
    <w:rsid w:val="0033158D"/>
    <w:rsid w:val="003351C2"/>
    <w:rsid w:val="00335BA3"/>
    <w:rsid w:val="00344F97"/>
    <w:rsid w:val="00347563"/>
    <w:rsid w:val="00351029"/>
    <w:rsid w:val="0035110E"/>
    <w:rsid w:val="0035195C"/>
    <w:rsid w:val="00352C79"/>
    <w:rsid w:val="00353285"/>
    <w:rsid w:val="003577DF"/>
    <w:rsid w:val="00361A1F"/>
    <w:rsid w:val="003627DC"/>
    <w:rsid w:val="00365834"/>
    <w:rsid w:val="00370ABF"/>
    <w:rsid w:val="00371ECF"/>
    <w:rsid w:val="00373446"/>
    <w:rsid w:val="003749B7"/>
    <w:rsid w:val="0037686D"/>
    <w:rsid w:val="003814A8"/>
    <w:rsid w:val="00381EEF"/>
    <w:rsid w:val="0038290E"/>
    <w:rsid w:val="00384F0D"/>
    <w:rsid w:val="00385806"/>
    <w:rsid w:val="00393132"/>
    <w:rsid w:val="003939A4"/>
    <w:rsid w:val="003941E1"/>
    <w:rsid w:val="00396DB5"/>
    <w:rsid w:val="003A0007"/>
    <w:rsid w:val="003A4585"/>
    <w:rsid w:val="003A70C4"/>
    <w:rsid w:val="003B08EF"/>
    <w:rsid w:val="003B36DA"/>
    <w:rsid w:val="003B4805"/>
    <w:rsid w:val="003B4E9C"/>
    <w:rsid w:val="003B4EB2"/>
    <w:rsid w:val="003B51BB"/>
    <w:rsid w:val="003B7F79"/>
    <w:rsid w:val="003C274B"/>
    <w:rsid w:val="003C2E38"/>
    <w:rsid w:val="003C5197"/>
    <w:rsid w:val="003C581F"/>
    <w:rsid w:val="003C7824"/>
    <w:rsid w:val="003D141B"/>
    <w:rsid w:val="003D22B7"/>
    <w:rsid w:val="003D25D6"/>
    <w:rsid w:val="003D2788"/>
    <w:rsid w:val="003D3190"/>
    <w:rsid w:val="003E3A97"/>
    <w:rsid w:val="003E617A"/>
    <w:rsid w:val="003E71FE"/>
    <w:rsid w:val="003E7F2C"/>
    <w:rsid w:val="00400588"/>
    <w:rsid w:val="00400FAC"/>
    <w:rsid w:val="004021EC"/>
    <w:rsid w:val="004030FC"/>
    <w:rsid w:val="00407D57"/>
    <w:rsid w:val="004109C4"/>
    <w:rsid w:val="00413B72"/>
    <w:rsid w:val="00414E0B"/>
    <w:rsid w:val="004163A0"/>
    <w:rsid w:val="00421D5E"/>
    <w:rsid w:val="00422E65"/>
    <w:rsid w:val="00424E49"/>
    <w:rsid w:val="00425CC2"/>
    <w:rsid w:val="0042726E"/>
    <w:rsid w:val="00433F81"/>
    <w:rsid w:val="004353BE"/>
    <w:rsid w:val="00436FB7"/>
    <w:rsid w:val="00441618"/>
    <w:rsid w:val="004430EE"/>
    <w:rsid w:val="00445EA7"/>
    <w:rsid w:val="00446551"/>
    <w:rsid w:val="00446D96"/>
    <w:rsid w:val="0045130A"/>
    <w:rsid w:val="00455409"/>
    <w:rsid w:val="00456B24"/>
    <w:rsid w:val="00457F21"/>
    <w:rsid w:val="0046093C"/>
    <w:rsid w:val="004624BF"/>
    <w:rsid w:val="00462E59"/>
    <w:rsid w:val="0046340E"/>
    <w:rsid w:val="004703A8"/>
    <w:rsid w:val="00471E72"/>
    <w:rsid w:val="004728A1"/>
    <w:rsid w:val="004756EA"/>
    <w:rsid w:val="004769EE"/>
    <w:rsid w:val="00481A75"/>
    <w:rsid w:val="00483DFA"/>
    <w:rsid w:val="0048443E"/>
    <w:rsid w:val="00485AB7"/>
    <w:rsid w:val="00492165"/>
    <w:rsid w:val="004922AD"/>
    <w:rsid w:val="00495587"/>
    <w:rsid w:val="004971C6"/>
    <w:rsid w:val="004A0732"/>
    <w:rsid w:val="004B1C7A"/>
    <w:rsid w:val="004B2482"/>
    <w:rsid w:val="004B48B1"/>
    <w:rsid w:val="004C2E63"/>
    <w:rsid w:val="004C34E5"/>
    <w:rsid w:val="004D16F9"/>
    <w:rsid w:val="004D1AF8"/>
    <w:rsid w:val="004D432F"/>
    <w:rsid w:val="004D6374"/>
    <w:rsid w:val="004D7961"/>
    <w:rsid w:val="004E2BD8"/>
    <w:rsid w:val="004E37E5"/>
    <w:rsid w:val="004F3BEB"/>
    <w:rsid w:val="004F51FC"/>
    <w:rsid w:val="005000AA"/>
    <w:rsid w:val="005018DF"/>
    <w:rsid w:val="00502509"/>
    <w:rsid w:val="00502CFB"/>
    <w:rsid w:val="00504ED8"/>
    <w:rsid w:val="00505457"/>
    <w:rsid w:val="00505F16"/>
    <w:rsid w:val="005064BE"/>
    <w:rsid w:val="00507955"/>
    <w:rsid w:val="00514BB6"/>
    <w:rsid w:val="0051516C"/>
    <w:rsid w:val="00516257"/>
    <w:rsid w:val="00524115"/>
    <w:rsid w:val="00524B0B"/>
    <w:rsid w:val="00526ED6"/>
    <w:rsid w:val="00527433"/>
    <w:rsid w:val="005464ED"/>
    <w:rsid w:val="0054704B"/>
    <w:rsid w:val="00547239"/>
    <w:rsid w:val="00556D1C"/>
    <w:rsid w:val="00562442"/>
    <w:rsid w:val="005650C2"/>
    <w:rsid w:val="00567FD8"/>
    <w:rsid w:val="0057404E"/>
    <w:rsid w:val="00575160"/>
    <w:rsid w:val="0057622C"/>
    <w:rsid w:val="00576A4B"/>
    <w:rsid w:val="00580A43"/>
    <w:rsid w:val="0058247D"/>
    <w:rsid w:val="00582B8F"/>
    <w:rsid w:val="00590FF4"/>
    <w:rsid w:val="00592112"/>
    <w:rsid w:val="00592827"/>
    <w:rsid w:val="00597E45"/>
    <w:rsid w:val="005A0DA4"/>
    <w:rsid w:val="005A3C2F"/>
    <w:rsid w:val="005B0A34"/>
    <w:rsid w:val="005B158B"/>
    <w:rsid w:val="005B400E"/>
    <w:rsid w:val="005B770D"/>
    <w:rsid w:val="005C01E6"/>
    <w:rsid w:val="005C1728"/>
    <w:rsid w:val="005C44B8"/>
    <w:rsid w:val="005C4A11"/>
    <w:rsid w:val="005C509F"/>
    <w:rsid w:val="005C5D9F"/>
    <w:rsid w:val="005C6A0B"/>
    <w:rsid w:val="005C7E5F"/>
    <w:rsid w:val="005D29CA"/>
    <w:rsid w:val="005D75FD"/>
    <w:rsid w:val="005E2E64"/>
    <w:rsid w:val="005E3C19"/>
    <w:rsid w:val="005F1348"/>
    <w:rsid w:val="005F19D4"/>
    <w:rsid w:val="005F20AC"/>
    <w:rsid w:val="005F3BA8"/>
    <w:rsid w:val="005F5B44"/>
    <w:rsid w:val="005F6C79"/>
    <w:rsid w:val="00602EFB"/>
    <w:rsid w:val="00603851"/>
    <w:rsid w:val="00604F06"/>
    <w:rsid w:val="00605F24"/>
    <w:rsid w:val="00607F6D"/>
    <w:rsid w:val="0061092B"/>
    <w:rsid w:val="00611DDD"/>
    <w:rsid w:val="00613F9C"/>
    <w:rsid w:val="00614265"/>
    <w:rsid w:val="006158FC"/>
    <w:rsid w:val="00616730"/>
    <w:rsid w:val="0061780B"/>
    <w:rsid w:val="00620BC9"/>
    <w:rsid w:val="00620C7D"/>
    <w:rsid w:val="00622336"/>
    <w:rsid w:val="0062235F"/>
    <w:rsid w:val="0062466E"/>
    <w:rsid w:val="00624CC9"/>
    <w:rsid w:val="00625F0D"/>
    <w:rsid w:val="00627AE7"/>
    <w:rsid w:val="00627B6F"/>
    <w:rsid w:val="00631C46"/>
    <w:rsid w:val="00632936"/>
    <w:rsid w:val="00633201"/>
    <w:rsid w:val="00633490"/>
    <w:rsid w:val="00641469"/>
    <w:rsid w:val="006451F9"/>
    <w:rsid w:val="00646AEF"/>
    <w:rsid w:val="00657142"/>
    <w:rsid w:val="006707D6"/>
    <w:rsid w:val="00672236"/>
    <w:rsid w:val="00673C82"/>
    <w:rsid w:val="006746B7"/>
    <w:rsid w:val="00675503"/>
    <w:rsid w:val="00675ED8"/>
    <w:rsid w:val="0067627B"/>
    <w:rsid w:val="00681085"/>
    <w:rsid w:val="006819A8"/>
    <w:rsid w:val="00681A1A"/>
    <w:rsid w:val="006872DA"/>
    <w:rsid w:val="006876B7"/>
    <w:rsid w:val="0069225F"/>
    <w:rsid w:val="006930F2"/>
    <w:rsid w:val="0069403C"/>
    <w:rsid w:val="00696B96"/>
    <w:rsid w:val="006A0FB1"/>
    <w:rsid w:val="006A4E26"/>
    <w:rsid w:val="006A7D4E"/>
    <w:rsid w:val="006A7F4F"/>
    <w:rsid w:val="006B1489"/>
    <w:rsid w:val="006B3320"/>
    <w:rsid w:val="006B5324"/>
    <w:rsid w:val="006B7527"/>
    <w:rsid w:val="006C0C75"/>
    <w:rsid w:val="006C1A58"/>
    <w:rsid w:val="006C30AB"/>
    <w:rsid w:val="006C4E19"/>
    <w:rsid w:val="006D2224"/>
    <w:rsid w:val="006D339B"/>
    <w:rsid w:val="006D6255"/>
    <w:rsid w:val="006D7561"/>
    <w:rsid w:val="006E043D"/>
    <w:rsid w:val="006E3EC8"/>
    <w:rsid w:val="006E79D4"/>
    <w:rsid w:val="006F0647"/>
    <w:rsid w:val="006F550C"/>
    <w:rsid w:val="006F5E02"/>
    <w:rsid w:val="006F5F03"/>
    <w:rsid w:val="006F64E8"/>
    <w:rsid w:val="006F6C9A"/>
    <w:rsid w:val="006F6D4A"/>
    <w:rsid w:val="007024BF"/>
    <w:rsid w:val="007028E8"/>
    <w:rsid w:val="00702E0C"/>
    <w:rsid w:val="00704F93"/>
    <w:rsid w:val="00705643"/>
    <w:rsid w:val="00705B27"/>
    <w:rsid w:val="0070745C"/>
    <w:rsid w:val="0071019B"/>
    <w:rsid w:val="007122D5"/>
    <w:rsid w:val="0071511A"/>
    <w:rsid w:val="00715DA1"/>
    <w:rsid w:val="00720F3F"/>
    <w:rsid w:val="0072151E"/>
    <w:rsid w:val="00721A99"/>
    <w:rsid w:val="00722A17"/>
    <w:rsid w:val="00731D50"/>
    <w:rsid w:val="00741490"/>
    <w:rsid w:val="00744243"/>
    <w:rsid w:val="007451B6"/>
    <w:rsid w:val="00750D1F"/>
    <w:rsid w:val="007513E9"/>
    <w:rsid w:val="0075208D"/>
    <w:rsid w:val="00752126"/>
    <w:rsid w:val="0075222E"/>
    <w:rsid w:val="00753B50"/>
    <w:rsid w:val="007551AC"/>
    <w:rsid w:val="00760C90"/>
    <w:rsid w:val="00762B8A"/>
    <w:rsid w:val="0076669A"/>
    <w:rsid w:val="00772C7C"/>
    <w:rsid w:val="00773AD7"/>
    <w:rsid w:val="00773DA8"/>
    <w:rsid w:val="00777BD4"/>
    <w:rsid w:val="00781112"/>
    <w:rsid w:val="00787407"/>
    <w:rsid w:val="007921DE"/>
    <w:rsid w:val="007A0D0E"/>
    <w:rsid w:val="007A2EFE"/>
    <w:rsid w:val="007A701A"/>
    <w:rsid w:val="007B06C7"/>
    <w:rsid w:val="007B1565"/>
    <w:rsid w:val="007B1F44"/>
    <w:rsid w:val="007B2546"/>
    <w:rsid w:val="007B3513"/>
    <w:rsid w:val="007B41E3"/>
    <w:rsid w:val="007B70C8"/>
    <w:rsid w:val="007C0885"/>
    <w:rsid w:val="007C1A7B"/>
    <w:rsid w:val="007C1B64"/>
    <w:rsid w:val="007C58D3"/>
    <w:rsid w:val="007C6EA1"/>
    <w:rsid w:val="007D0127"/>
    <w:rsid w:val="007D19DF"/>
    <w:rsid w:val="007D4E98"/>
    <w:rsid w:val="007D6925"/>
    <w:rsid w:val="007E498F"/>
    <w:rsid w:val="007E5060"/>
    <w:rsid w:val="007E6829"/>
    <w:rsid w:val="007F18B2"/>
    <w:rsid w:val="007F246D"/>
    <w:rsid w:val="007F3164"/>
    <w:rsid w:val="007F710C"/>
    <w:rsid w:val="0080028D"/>
    <w:rsid w:val="00803056"/>
    <w:rsid w:val="00803B8E"/>
    <w:rsid w:val="00803E5F"/>
    <w:rsid w:val="008058D3"/>
    <w:rsid w:val="00805DD8"/>
    <w:rsid w:val="00807D22"/>
    <w:rsid w:val="00812245"/>
    <w:rsid w:val="00816FC9"/>
    <w:rsid w:val="00820C4D"/>
    <w:rsid w:val="00821CAC"/>
    <w:rsid w:val="00824A07"/>
    <w:rsid w:val="008251F7"/>
    <w:rsid w:val="00825B8E"/>
    <w:rsid w:val="008303BB"/>
    <w:rsid w:val="00830937"/>
    <w:rsid w:val="00833791"/>
    <w:rsid w:val="00834964"/>
    <w:rsid w:val="00834F89"/>
    <w:rsid w:val="008410D3"/>
    <w:rsid w:val="008429CD"/>
    <w:rsid w:val="00843417"/>
    <w:rsid w:val="00850C12"/>
    <w:rsid w:val="0085193D"/>
    <w:rsid w:val="00857923"/>
    <w:rsid w:val="00864CA1"/>
    <w:rsid w:val="00866B92"/>
    <w:rsid w:val="00867501"/>
    <w:rsid w:val="008701C9"/>
    <w:rsid w:val="008713BB"/>
    <w:rsid w:val="0087228C"/>
    <w:rsid w:val="00872A0B"/>
    <w:rsid w:val="00874C7B"/>
    <w:rsid w:val="00875017"/>
    <w:rsid w:val="00876F1F"/>
    <w:rsid w:val="00881D5E"/>
    <w:rsid w:val="00883491"/>
    <w:rsid w:val="0088430C"/>
    <w:rsid w:val="00885805"/>
    <w:rsid w:val="00887D20"/>
    <w:rsid w:val="00887DF2"/>
    <w:rsid w:val="0089027B"/>
    <w:rsid w:val="00890DA9"/>
    <w:rsid w:val="008923EE"/>
    <w:rsid w:val="00895D24"/>
    <w:rsid w:val="008A45F5"/>
    <w:rsid w:val="008A5544"/>
    <w:rsid w:val="008A6CF4"/>
    <w:rsid w:val="008A7A95"/>
    <w:rsid w:val="008B0CE4"/>
    <w:rsid w:val="008B1861"/>
    <w:rsid w:val="008B29B6"/>
    <w:rsid w:val="008B462C"/>
    <w:rsid w:val="008B53FF"/>
    <w:rsid w:val="008C0B10"/>
    <w:rsid w:val="008C1157"/>
    <w:rsid w:val="008C45C3"/>
    <w:rsid w:val="008C684B"/>
    <w:rsid w:val="008D0C50"/>
    <w:rsid w:val="008D14D0"/>
    <w:rsid w:val="008D4617"/>
    <w:rsid w:val="008D7FD9"/>
    <w:rsid w:val="008E0B1D"/>
    <w:rsid w:val="008E0DA5"/>
    <w:rsid w:val="008E2706"/>
    <w:rsid w:val="008E38CB"/>
    <w:rsid w:val="008F108A"/>
    <w:rsid w:val="008F14DD"/>
    <w:rsid w:val="008F168B"/>
    <w:rsid w:val="008F1729"/>
    <w:rsid w:val="008F2B5D"/>
    <w:rsid w:val="008F3768"/>
    <w:rsid w:val="008F3B0D"/>
    <w:rsid w:val="008F4F1C"/>
    <w:rsid w:val="00900071"/>
    <w:rsid w:val="009004AC"/>
    <w:rsid w:val="0090073D"/>
    <w:rsid w:val="009031DE"/>
    <w:rsid w:val="00906E0C"/>
    <w:rsid w:val="00907200"/>
    <w:rsid w:val="009107F1"/>
    <w:rsid w:val="00914564"/>
    <w:rsid w:val="009157BC"/>
    <w:rsid w:val="009166D5"/>
    <w:rsid w:val="00917B37"/>
    <w:rsid w:val="00922066"/>
    <w:rsid w:val="009235EC"/>
    <w:rsid w:val="00924DA8"/>
    <w:rsid w:val="009256C7"/>
    <w:rsid w:val="00925E3B"/>
    <w:rsid w:val="00930B3B"/>
    <w:rsid w:val="009330D0"/>
    <w:rsid w:val="009342BA"/>
    <w:rsid w:val="00936D08"/>
    <w:rsid w:val="009379D3"/>
    <w:rsid w:val="00937BAC"/>
    <w:rsid w:val="00937FE2"/>
    <w:rsid w:val="00942A39"/>
    <w:rsid w:val="009453D8"/>
    <w:rsid w:val="00946A0E"/>
    <w:rsid w:val="00946EBA"/>
    <w:rsid w:val="00947BF9"/>
    <w:rsid w:val="009558B7"/>
    <w:rsid w:val="00956B06"/>
    <w:rsid w:val="00963F66"/>
    <w:rsid w:val="009674F3"/>
    <w:rsid w:val="00971D14"/>
    <w:rsid w:val="0097399F"/>
    <w:rsid w:val="0098041C"/>
    <w:rsid w:val="009835BC"/>
    <w:rsid w:val="009844C0"/>
    <w:rsid w:val="00985ED0"/>
    <w:rsid w:val="00991147"/>
    <w:rsid w:val="00991D21"/>
    <w:rsid w:val="009A0BE1"/>
    <w:rsid w:val="009A47E3"/>
    <w:rsid w:val="009A777E"/>
    <w:rsid w:val="009B0F11"/>
    <w:rsid w:val="009B14A3"/>
    <w:rsid w:val="009B1B02"/>
    <w:rsid w:val="009B5406"/>
    <w:rsid w:val="009B5E20"/>
    <w:rsid w:val="009B7820"/>
    <w:rsid w:val="009C10DB"/>
    <w:rsid w:val="009C2C71"/>
    <w:rsid w:val="009C3416"/>
    <w:rsid w:val="009C585F"/>
    <w:rsid w:val="009D1913"/>
    <w:rsid w:val="009D2F13"/>
    <w:rsid w:val="009D2FC8"/>
    <w:rsid w:val="009D377C"/>
    <w:rsid w:val="009D7DFB"/>
    <w:rsid w:val="009E0152"/>
    <w:rsid w:val="009E0A63"/>
    <w:rsid w:val="009E364D"/>
    <w:rsid w:val="009E3715"/>
    <w:rsid w:val="009E393B"/>
    <w:rsid w:val="009E4DEB"/>
    <w:rsid w:val="009E5EF9"/>
    <w:rsid w:val="009E6F26"/>
    <w:rsid w:val="009F147B"/>
    <w:rsid w:val="009F2365"/>
    <w:rsid w:val="009F262A"/>
    <w:rsid w:val="009F4794"/>
    <w:rsid w:val="009F6B96"/>
    <w:rsid w:val="009F7021"/>
    <w:rsid w:val="00A005E1"/>
    <w:rsid w:val="00A05F1C"/>
    <w:rsid w:val="00A064C3"/>
    <w:rsid w:val="00A07556"/>
    <w:rsid w:val="00A10071"/>
    <w:rsid w:val="00A1108A"/>
    <w:rsid w:val="00A11186"/>
    <w:rsid w:val="00A11C99"/>
    <w:rsid w:val="00A1217C"/>
    <w:rsid w:val="00A14B94"/>
    <w:rsid w:val="00A158AC"/>
    <w:rsid w:val="00A20445"/>
    <w:rsid w:val="00A230E9"/>
    <w:rsid w:val="00A26223"/>
    <w:rsid w:val="00A26965"/>
    <w:rsid w:val="00A26E84"/>
    <w:rsid w:val="00A2793F"/>
    <w:rsid w:val="00A343E5"/>
    <w:rsid w:val="00A34B1B"/>
    <w:rsid w:val="00A372E1"/>
    <w:rsid w:val="00A42C2D"/>
    <w:rsid w:val="00A440EE"/>
    <w:rsid w:val="00A50B69"/>
    <w:rsid w:val="00A52E8E"/>
    <w:rsid w:val="00A53EAB"/>
    <w:rsid w:val="00A554BB"/>
    <w:rsid w:val="00A572FC"/>
    <w:rsid w:val="00A57CD9"/>
    <w:rsid w:val="00A639EF"/>
    <w:rsid w:val="00A65BEA"/>
    <w:rsid w:val="00A66235"/>
    <w:rsid w:val="00A66E99"/>
    <w:rsid w:val="00A67BA1"/>
    <w:rsid w:val="00A7352E"/>
    <w:rsid w:val="00A76026"/>
    <w:rsid w:val="00A77C60"/>
    <w:rsid w:val="00A77DD3"/>
    <w:rsid w:val="00A823B6"/>
    <w:rsid w:val="00A85523"/>
    <w:rsid w:val="00A857B2"/>
    <w:rsid w:val="00A8782F"/>
    <w:rsid w:val="00A87DC9"/>
    <w:rsid w:val="00A91EAD"/>
    <w:rsid w:val="00A93A62"/>
    <w:rsid w:val="00A9637C"/>
    <w:rsid w:val="00A9707D"/>
    <w:rsid w:val="00AA020E"/>
    <w:rsid w:val="00AA1C0E"/>
    <w:rsid w:val="00AA42D2"/>
    <w:rsid w:val="00AA45C6"/>
    <w:rsid w:val="00AA632C"/>
    <w:rsid w:val="00AA694E"/>
    <w:rsid w:val="00AA6FCE"/>
    <w:rsid w:val="00AA758D"/>
    <w:rsid w:val="00AB1D1F"/>
    <w:rsid w:val="00AB516B"/>
    <w:rsid w:val="00AB643D"/>
    <w:rsid w:val="00AB7CE7"/>
    <w:rsid w:val="00AC14CC"/>
    <w:rsid w:val="00AC21A9"/>
    <w:rsid w:val="00AC5B45"/>
    <w:rsid w:val="00AD0C00"/>
    <w:rsid w:val="00AD19DB"/>
    <w:rsid w:val="00AD3250"/>
    <w:rsid w:val="00AD34A8"/>
    <w:rsid w:val="00AD6584"/>
    <w:rsid w:val="00AD676F"/>
    <w:rsid w:val="00AD7872"/>
    <w:rsid w:val="00AD7B12"/>
    <w:rsid w:val="00AE1049"/>
    <w:rsid w:val="00AE200F"/>
    <w:rsid w:val="00AE73C8"/>
    <w:rsid w:val="00AF2CF9"/>
    <w:rsid w:val="00AF34A9"/>
    <w:rsid w:val="00AF5A92"/>
    <w:rsid w:val="00AF6489"/>
    <w:rsid w:val="00B01BFD"/>
    <w:rsid w:val="00B0387B"/>
    <w:rsid w:val="00B05A6F"/>
    <w:rsid w:val="00B10C03"/>
    <w:rsid w:val="00B1673C"/>
    <w:rsid w:val="00B17248"/>
    <w:rsid w:val="00B17F25"/>
    <w:rsid w:val="00B213DA"/>
    <w:rsid w:val="00B22D22"/>
    <w:rsid w:val="00B24CDC"/>
    <w:rsid w:val="00B2657E"/>
    <w:rsid w:val="00B27D58"/>
    <w:rsid w:val="00B30F57"/>
    <w:rsid w:val="00B34170"/>
    <w:rsid w:val="00B3597D"/>
    <w:rsid w:val="00B3630C"/>
    <w:rsid w:val="00B3659E"/>
    <w:rsid w:val="00B3715C"/>
    <w:rsid w:val="00B42AC6"/>
    <w:rsid w:val="00B50638"/>
    <w:rsid w:val="00B5138B"/>
    <w:rsid w:val="00B57B47"/>
    <w:rsid w:val="00B60B88"/>
    <w:rsid w:val="00B64135"/>
    <w:rsid w:val="00B64DAF"/>
    <w:rsid w:val="00B668BD"/>
    <w:rsid w:val="00B66DDE"/>
    <w:rsid w:val="00B705D3"/>
    <w:rsid w:val="00B706AA"/>
    <w:rsid w:val="00B7154D"/>
    <w:rsid w:val="00B72CFD"/>
    <w:rsid w:val="00B762A1"/>
    <w:rsid w:val="00B836F2"/>
    <w:rsid w:val="00B83B3A"/>
    <w:rsid w:val="00B85210"/>
    <w:rsid w:val="00B85D27"/>
    <w:rsid w:val="00B9062D"/>
    <w:rsid w:val="00B90B61"/>
    <w:rsid w:val="00B957AD"/>
    <w:rsid w:val="00BA0605"/>
    <w:rsid w:val="00BA426A"/>
    <w:rsid w:val="00BB01E0"/>
    <w:rsid w:val="00BB0ED9"/>
    <w:rsid w:val="00BB1D5B"/>
    <w:rsid w:val="00BB21B1"/>
    <w:rsid w:val="00BB2E8A"/>
    <w:rsid w:val="00BB3F1F"/>
    <w:rsid w:val="00BC2E46"/>
    <w:rsid w:val="00BC4CA3"/>
    <w:rsid w:val="00BC5514"/>
    <w:rsid w:val="00BC5C03"/>
    <w:rsid w:val="00BC6218"/>
    <w:rsid w:val="00BD560E"/>
    <w:rsid w:val="00BD6375"/>
    <w:rsid w:val="00BD63D3"/>
    <w:rsid w:val="00BD684F"/>
    <w:rsid w:val="00BD70C5"/>
    <w:rsid w:val="00BE424E"/>
    <w:rsid w:val="00BE4556"/>
    <w:rsid w:val="00BE47D9"/>
    <w:rsid w:val="00BF4219"/>
    <w:rsid w:val="00BF44D2"/>
    <w:rsid w:val="00C03014"/>
    <w:rsid w:val="00C0638B"/>
    <w:rsid w:val="00C067BF"/>
    <w:rsid w:val="00C07245"/>
    <w:rsid w:val="00C07820"/>
    <w:rsid w:val="00C11D60"/>
    <w:rsid w:val="00C11DEC"/>
    <w:rsid w:val="00C158A7"/>
    <w:rsid w:val="00C179B6"/>
    <w:rsid w:val="00C21143"/>
    <w:rsid w:val="00C22537"/>
    <w:rsid w:val="00C244A9"/>
    <w:rsid w:val="00C24E7C"/>
    <w:rsid w:val="00C2560F"/>
    <w:rsid w:val="00C275EB"/>
    <w:rsid w:val="00C27821"/>
    <w:rsid w:val="00C27C89"/>
    <w:rsid w:val="00C32324"/>
    <w:rsid w:val="00C33CA3"/>
    <w:rsid w:val="00C35250"/>
    <w:rsid w:val="00C3659F"/>
    <w:rsid w:val="00C410E0"/>
    <w:rsid w:val="00C42F21"/>
    <w:rsid w:val="00C45830"/>
    <w:rsid w:val="00C45F37"/>
    <w:rsid w:val="00C46E19"/>
    <w:rsid w:val="00C501C7"/>
    <w:rsid w:val="00C508AC"/>
    <w:rsid w:val="00C518BB"/>
    <w:rsid w:val="00C53AF3"/>
    <w:rsid w:val="00C55D42"/>
    <w:rsid w:val="00C5760B"/>
    <w:rsid w:val="00C576CE"/>
    <w:rsid w:val="00C6156D"/>
    <w:rsid w:val="00C6192E"/>
    <w:rsid w:val="00C7209C"/>
    <w:rsid w:val="00C72C0D"/>
    <w:rsid w:val="00C74FF6"/>
    <w:rsid w:val="00C778FE"/>
    <w:rsid w:val="00C801AE"/>
    <w:rsid w:val="00C80D3E"/>
    <w:rsid w:val="00C810AA"/>
    <w:rsid w:val="00C84AF8"/>
    <w:rsid w:val="00C858FE"/>
    <w:rsid w:val="00C90061"/>
    <w:rsid w:val="00C90AC4"/>
    <w:rsid w:val="00C92332"/>
    <w:rsid w:val="00C9432A"/>
    <w:rsid w:val="00CA2B3C"/>
    <w:rsid w:val="00CA3FEF"/>
    <w:rsid w:val="00CA4024"/>
    <w:rsid w:val="00CA57D7"/>
    <w:rsid w:val="00CB099A"/>
    <w:rsid w:val="00CB0DF6"/>
    <w:rsid w:val="00CB113C"/>
    <w:rsid w:val="00CB261A"/>
    <w:rsid w:val="00CB3054"/>
    <w:rsid w:val="00CB494E"/>
    <w:rsid w:val="00CB6AAD"/>
    <w:rsid w:val="00CB7751"/>
    <w:rsid w:val="00CC48BE"/>
    <w:rsid w:val="00CC71E6"/>
    <w:rsid w:val="00CD24E4"/>
    <w:rsid w:val="00CD3005"/>
    <w:rsid w:val="00CD36BB"/>
    <w:rsid w:val="00CD66BD"/>
    <w:rsid w:val="00CE1E69"/>
    <w:rsid w:val="00CE2E9A"/>
    <w:rsid w:val="00CE63FC"/>
    <w:rsid w:val="00CF2040"/>
    <w:rsid w:val="00CF2BBC"/>
    <w:rsid w:val="00CF316E"/>
    <w:rsid w:val="00CF34D6"/>
    <w:rsid w:val="00D0463B"/>
    <w:rsid w:val="00D110A3"/>
    <w:rsid w:val="00D121B6"/>
    <w:rsid w:val="00D12707"/>
    <w:rsid w:val="00D20D89"/>
    <w:rsid w:val="00D27B42"/>
    <w:rsid w:val="00D32133"/>
    <w:rsid w:val="00D323A0"/>
    <w:rsid w:val="00D33D02"/>
    <w:rsid w:val="00D3411F"/>
    <w:rsid w:val="00D35F40"/>
    <w:rsid w:val="00D369B7"/>
    <w:rsid w:val="00D36A12"/>
    <w:rsid w:val="00D37425"/>
    <w:rsid w:val="00D407C3"/>
    <w:rsid w:val="00D407CB"/>
    <w:rsid w:val="00D40DB5"/>
    <w:rsid w:val="00D44D87"/>
    <w:rsid w:val="00D4641F"/>
    <w:rsid w:val="00D46D1B"/>
    <w:rsid w:val="00D476DB"/>
    <w:rsid w:val="00D533C5"/>
    <w:rsid w:val="00D5474A"/>
    <w:rsid w:val="00D54E41"/>
    <w:rsid w:val="00D605B7"/>
    <w:rsid w:val="00D625C8"/>
    <w:rsid w:val="00D63D0E"/>
    <w:rsid w:val="00D64428"/>
    <w:rsid w:val="00D64B2A"/>
    <w:rsid w:val="00D66D07"/>
    <w:rsid w:val="00D67801"/>
    <w:rsid w:val="00D70A34"/>
    <w:rsid w:val="00D71621"/>
    <w:rsid w:val="00D7179F"/>
    <w:rsid w:val="00D81056"/>
    <w:rsid w:val="00D84024"/>
    <w:rsid w:val="00D8473B"/>
    <w:rsid w:val="00D8550E"/>
    <w:rsid w:val="00D87124"/>
    <w:rsid w:val="00D87AF5"/>
    <w:rsid w:val="00D97186"/>
    <w:rsid w:val="00DA02CD"/>
    <w:rsid w:val="00DA3D91"/>
    <w:rsid w:val="00DA5494"/>
    <w:rsid w:val="00DA7BCC"/>
    <w:rsid w:val="00DB6592"/>
    <w:rsid w:val="00DB661C"/>
    <w:rsid w:val="00DB693F"/>
    <w:rsid w:val="00DC05F7"/>
    <w:rsid w:val="00DC1077"/>
    <w:rsid w:val="00DC1278"/>
    <w:rsid w:val="00DC13C4"/>
    <w:rsid w:val="00DC422B"/>
    <w:rsid w:val="00DC490F"/>
    <w:rsid w:val="00DC4A56"/>
    <w:rsid w:val="00DC7CA4"/>
    <w:rsid w:val="00DD48DB"/>
    <w:rsid w:val="00DD5062"/>
    <w:rsid w:val="00DD701D"/>
    <w:rsid w:val="00DD7138"/>
    <w:rsid w:val="00DE042D"/>
    <w:rsid w:val="00DE1262"/>
    <w:rsid w:val="00DE3DA3"/>
    <w:rsid w:val="00DE5E1A"/>
    <w:rsid w:val="00DE68E1"/>
    <w:rsid w:val="00DF10A2"/>
    <w:rsid w:val="00E00919"/>
    <w:rsid w:val="00E04FF9"/>
    <w:rsid w:val="00E057C1"/>
    <w:rsid w:val="00E11C01"/>
    <w:rsid w:val="00E20B84"/>
    <w:rsid w:val="00E258D6"/>
    <w:rsid w:val="00E25E22"/>
    <w:rsid w:val="00E26A77"/>
    <w:rsid w:val="00E26DB8"/>
    <w:rsid w:val="00E279BE"/>
    <w:rsid w:val="00E3008A"/>
    <w:rsid w:val="00E30B92"/>
    <w:rsid w:val="00E33FB3"/>
    <w:rsid w:val="00E35B09"/>
    <w:rsid w:val="00E42DDF"/>
    <w:rsid w:val="00E45907"/>
    <w:rsid w:val="00E45BE2"/>
    <w:rsid w:val="00E508DA"/>
    <w:rsid w:val="00E5097A"/>
    <w:rsid w:val="00E51447"/>
    <w:rsid w:val="00E515F3"/>
    <w:rsid w:val="00E5180E"/>
    <w:rsid w:val="00E51E88"/>
    <w:rsid w:val="00E51FB1"/>
    <w:rsid w:val="00E5250F"/>
    <w:rsid w:val="00E53B86"/>
    <w:rsid w:val="00E546BB"/>
    <w:rsid w:val="00E547CD"/>
    <w:rsid w:val="00E54BD9"/>
    <w:rsid w:val="00E6013D"/>
    <w:rsid w:val="00E61FAF"/>
    <w:rsid w:val="00E70114"/>
    <w:rsid w:val="00E705B4"/>
    <w:rsid w:val="00E70AE8"/>
    <w:rsid w:val="00E7103A"/>
    <w:rsid w:val="00E733B2"/>
    <w:rsid w:val="00E74131"/>
    <w:rsid w:val="00E74908"/>
    <w:rsid w:val="00E7517C"/>
    <w:rsid w:val="00E76A04"/>
    <w:rsid w:val="00E77170"/>
    <w:rsid w:val="00E825E8"/>
    <w:rsid w:val="00E85A48"/>
    <w:rsid w:val="00E86037"/>
    <w:rsid w:val="00E8618B"/>
    <w:rsid w:val="00E86332"/>
    <w:rsid w:val="00E86A18"/>
    <w:rsid w:val="00E92547"/>
    <w:rsid w:val="00E925DC"/>
    <w:rsid w:val="00E9274E"/>
    <w:rsid w:val="00E94712"/>
    <w:rsid w:val="00E94D41"/>
    <w:rsid w:val="00E94D72"/>
    <w:rsid w:val="00EA3BE3"/>
    <w:rsid w:val="00EA3D92"/>
    <w:rsid w:val="00EA3F0B"/>
    <w:rsid w:val="00EA58B5"/>
    <w:rsid w:val="00EA5BEB"/>
    <w:rsid w:val="00EA63F9"/>
    <w:rsid w:val="00EA7439"/>
    <w:rsid w:val="00EB032E"/>
    <w:rsid w:val="00EB17BE"/>
    <w:rsid w:val="00EB5187"/>
    <w:rsid w:val="00EB5CDE"/>
    <w:rsid w:val="00EC210D"/>
    <w:rsid w:val="00EC23DB"/>
    <w:rsid w:val="00EC25E3"/>
    <w:rsid w:val="00EC2649"/>
    <w:rsid w:val="00EC67FA"/>
    <w:rsid w:val="00ED2288"/>
    <w:rsid w:val="00ED4105"/>
    <w:rsid w:val="00ED5CE8"/>
    <w:rsid w:val="00ED6A62"/>
    <w:rsid w:val="00EE0328"/>
    <w:rsid w:val="00EE1E43"/>
    <w:rsid w:val="00EE4108"/>
    <w:rsid w:val="00EE4BAB"/>
    <w:rsid w:val="00EE6B05"/>
    <w:rsid w:val="00EF178A"/>
    <w:rsid w:val="00EF586C"/>
    <w:rsid w:val="00EF5915"/>
    <w:rsid w:val="00EF7384"/>
    <w:rsid w:val="00F003F9"/>
    <w:rsid w:val="00F03252"/>
    <w:rsid w:val="00F04877"/>
    <w:rsid w:val="00F04879"/>
    <w:rsid w:val="00F11038"/>
    <w:rsid w:val="00F12744"/>
    <w:rsid w:val="00F160BF"/>
    <w:rsid w:val="00F16A1F"/>
    <w:rsid w:val="00F20A97"/>
    <w:rsid w:val="00F21A3D"/>
    <w:rsid w:val="00F222F8"/>
    <w:rsid w:val="00F24423"/>
    <w:rsid w:val="00F24A7F"/>
    <w:rsid w:val="00F24C49"/>
    <w:rsid w:val="00F25059"/>
    <w:rsid w:val="00F25444"/>
    <w:rsid w:val="00F254BB"/>
    <w:rsid w:val="00F26D91"/>
    <w:rsid w:val="00F272AE"/>
    <w:rsid w:val="00F27407"/>
    <w:rsid w:val="00F304DA"/>
    <w:rsid w:val="00F33372"/>
    <w:rsid w:val="00F35C8C"/>
    <w:rsid w:val="00F36A35"/>
    <w:rsid w:val="00F37A01"/>
    <w:rsid w:val="00F41192"/>
    <w:rsid w:val="00F42E33"/>
    <w:rsid w:val="00F47CC5"/>
    <w:rsid w:val="00F52F24"/>
    <w:rsid w:val="00F544D0"/>
    <w:rsid w:val="00F56AFC"/>
    <w:rsid w:val="00F61668"/>
    <w:rsid w:val="00F638EE"/>
    <w:rsid w:val="00F7004C"/>
    <w:rsid w:val="00F7203D"/>
    <w:rsid w:val="00F73EF3"/>
    <w:rsid w:val="00F75C03"/>
    <w:rsid w:val="00F76D72"/>
    <w:rsid w:val="00F77F50"/>
    <w:rsid w:val="00F8225E"/>
    <w:rsid w:val="00F8535F"/>
    <w:rsid w:val="00F85C0D"/>
    <w:rsid w:val="00F86F6E"/>
    <w:rsid w:val="00F906F1"/>
    <w:rsid w:val="00F918A6"/>
    <w:rsid w:val="00F945D6"/>
    <w:rsid w:val="00F96959"/>
    <w:rsid w:val="00FA0072"/>
    <w:rsid w:val="00FA0ADF"/>
    <w:rsid w:val="00FA0F82"/>
    <w:rsid w:val="00FA1B6D"/>
    <w:rsid w:val="00FA4CB8"/>
    <w:rsid w:val="00FA5426"/>
    <w:rsid w:val="00FB003D"/>
    <w:rsid w:val="00FB2901"/>
    <w:rsid w:val="00FB2B9A"/>
    <w:rsid w:val="00FB52EA"/>
    <w:rsid w:val="00FB6DD4"/>
    <w:rsid w:val="00FC389E"/>
    <w:rsid w:val="00FC4FE4"/>
    <w:rsid w:val="00FC7641"/>
    <w:rsid w:val="00FD55AA"/>
    <w:rsid w:val="00FD7841"/>
    <w:rsid w:val="00FE03A3"/>
    <w:rsid w:val="00FE0E49"/>
    <w:rsid w:val="00FE543E"/>
    <w:rsid w:val="00FE7C0E"/>
    <w:rsid w:val="00FF24C1"/>
    <w:rsid w:val="00FF45CC"/>
    <w:rsid w:val="00FF4FB4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02179"/>
  <w15:docId w15:val="{C71FB391-4402-458E-A5D1-5E2A047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B2"/>
    <w:rPr>
      <w:bCs/>
      <w:sz w:val="22"/>
      <w:szCs w:val="22"/>
    </w:rPr>
  </w:style>
  <w:style w:type="paragraph" w:styleId="Heading6">
    <w:name w:val="heading 6"/>
    <w:basedOn w:val="Normal"/>
    <w:next w:val="Normal"/>
    <w:qFormat/>
    <w:rsid w:val="008C0B10"/>
    <w:pPr>
      <w:keepNext/>
      <w:jc w:val="center"/>
      <w:outlineLvl w:val="5"/>
    </w:pPr>
    <w:rPr>
      <w:b/>
      <w:bCs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7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107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1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021EC"/>
    <w:pPr>
      <w:jc w:val="both"/>
    </w:pPr>
    <w:rPr>
      <w:bCs w:val="0"/>
      <w:sz w:val="24"/>
      <w:szCs w:val="24"/>
      <w:lang w:eastAsia="en-US"/>
    </w:rPr>
  </w:style>
  <w:style w:type="paragraph" w:customStyle="1" w:styleId="Normal12pt">
    <w:name w:val="Normal + 12 pt"/>
    <w:basedOn w:val="BodyText"/>
    <w:link w:val="Normal12ptChar"/>
    <w:rsid w:val="00E825E8"/>
    <w:pPr>
      <w:spacing w:line="288" w:lineRule="auto"/>
      <w:ind w:firstLine="720"/>
    </w:pPr>
    <w:rPr>
      <w:b/>
    </w:rPr>
  </w:style>
  <w:style w:type="character" w:customStyle="1" w:styleId="BodyTextChar">
    <w:name w:val="Body Text Char"/>
    <w:link w:val="BodyText"/>
    <w:rsid w:val="00D0463B"/>
    <w:rPr>
      <w:sz w:val="24"/>
      <w:szCs w:val="24"/>
      <w:lang w:val="bg-BG" w:eastAsia="en-US" w:bidi="ar-SA"/>
    </w:rPr>
  </w:style>
  <w:style w:type="character" w:customStyle="1" w:styleId="Normal12ptChar">
    <w:name w:val="Normal + 12 pt Char"/>
    <w:link w:val="Normal12pt"/>
    <w:rsid w:val="00D0463B"/>
    <w:rPr>
      <w:b/>
      <w:sz w:val="24"/>
      <w:szCs w:val="24"/>
      <w:lang w:val="bg-BG" w:eastAsia="en-US" w:bidi="ar-SA"/>
    </w:rPr>
  </w:style>
  <w:style w:type="paragraph" w:styleId="BalloonText">
    <w:name w:val="Balloon Text"/>
    <w:basedOn w:val="Normal"/>
    <w:link w:val="BalloonTextChar"/>
    <w:rsid w:val="005B0A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0A34"/>
    <w:rPr>
      <w:rFonts w:ascii="Tahoma" w:hAnsi="Tahoma" w:cs="Tahoma"/>
      <w:bCs/>
      <w:sz w:val="16"/>
      <w:szCs w:val="16"/>
    </w:rPr>
  </w:style>
  <w:style w:type="paragraph" w:styleId="BodyText2">
    <w:name w:val="Body Text 2"/>
    <w:basedOn w:val="Normal"/>
    <w:link w:val="BodyText2Char"/>
    <w:rsid w:val="0023752D"/>
    <w:pPr>
      <w:spacing w:after="120" w:line="480" w:lineRule="auto"/>
    </w:pPr>
  </w:style>
  <w:style w:type="character" w:customStyle="1" w:styleId="BodyText2Char">
    <w:name w:val="Body Text 2 Char"/>
    <w:link w:val="BodyText2"/>
    <w:rsid w:val="0023752D"/>
    <w:rPr>
      <w:bCs/>
      <w:sz w:val="22"/>
      <w:szCs w:val="22"/>
    </w:rPr>
  </w:style>
  <w:style w:type="character" w:styleId="CommentReference">
    <w:name w:val="annotation reference"/>
    <w:rsid w:val="00FA00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0072"/>
    <w:rPr>
      <w:sz w:val="20"/>
      <w:szCs w:val="20"/>
    </w:rPr>
  </w:style>
  <w:style w:type="character" w:customStyle="1" w:styleId="CommentTextChar">
    <w:name w:val="Comment Text Char"/>
    <w:link w:val="CommentText"/>
    <w:rsid w:val="00FA0072"/>
    <w:rPr>
      <w:bCs/>
    </w:rPr>
  </w:style>
  <w:style w:type="character" w:styleId="Hyperlink">
    <w:name w:val="Hyperlink"/>
    <w:rsid w:val="009558B7"/>
    <w:rPr>
      <w:color w:val="0563C1"/>
      <w:u w:val="single"/>
    </w:rPr>
  </w:style>
  <w:style w:type="paragraph" w:styleId="Revision">
    <w:name w:val="Revision"/>
    <w:hidden/>
    <w:uiPriority w:val="99"/>
    <w:semiHidden/>
    <w:rsid w:val="00D66D07"/>
    <w:rPr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C518B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85193D"/>
    <w:rPr>
      <w:b/>
    </w:rPr>
  </w:style>
  <w:style w:type="character" w:customStyle="1" w:styleId="CommentSubjectChar">
    <w:name w:val="Comment Subject Char"/>
    <w:basedOn w:val="CommentTextChar"/>
    <w:link w:val="CommentSubject"/>
    <w:rsid w:val="0085193D"/>
    <w:rPr>
      <w:b/>
      <w:bCs/>
    </w:rPr>
  </w:style>
  <w:style w:type="paragraph" w:styleId="FootnoteText">
    <w:name w:val="footnote text"/>
    <w:basedOn w:val="Normal"/>
    <w:link w:val="FootnoteTextChar"/>
    <w:unhideWhenUsed/>
    <w:rsid w:val="00D547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5474A"/>
    <w:rPr>
      <w:bCs/>
    </w:rPr>
  </w:style>
  <w:style w:type="character" w:styleId="FootnoteReference">
    <w:name w:val="footnote reference"/>
    <w:basedOn w:val="DefaultParagraphFont"/>
    <w:semiHidden/>
    <w:unhideWhenUsed/>
    <w:rsid w:val="00D5474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57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nap@nra.b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.mladenova@nra.bg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z.karageorgieva@nra.bg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ortal.nra.bg/" TargetMode="Externa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30000804\Documents\Pisma\&#1053;&#1057;-&#1087;&#1088;&#1086;&#1087;&#1091;&#1089;&#1082;%20&#1085;&#1072;%20&#1041;.&#104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5Hg7kX9CKGU5hIDqgXEdTv5uAYqNR8djuBhVMsQbL2I=</DigestValue>
    </Reference>
    <Reference Type="http://www.w3.org/2000/09/xmldsig#Object" URI="#idOfficeObject">
      <DigestMethod Algorithm="http://www.w3.org/2001/04/xmlenc#sha256"/>
      <DigestValue>EbeOsel9GyUwp1iTlyixTQuqfr6bP9CMs0z2nB/YfMY=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Chl6X523kA4qg0KMcknmEPpm7nqyEudb4LhCwen2o6M=</DigestValue>
    </Reference>
    <Reference Type="http://www.w3.org/2000/09/xmldsig#Object" URI="#idValidSigLnImg">
      <DigestMethod Algorithm="http://www.w3.org/2001/04/xmlenc#sha256"/>
      <DigestValue>+DJmwYQJi/AXVVjsfekOAP+K/B7RZB78KhJnAj10CY8=</DigestValue>
    </Reference>
    <Reference Type="http://www.w3.org/2000/09/xmldsig#Object" URI="#idInvalidSigLnImg">
      <DigestMethod Algorithm="http://www.w3.org/2001/04/xmlenc#sha256"/>
      <DigestValue>p6FDgvu6D6RRdZQpcjK7zaS9jptZVDBEHsKGPXiCRck=</DigestValue>
    </Reference>
  </SignedInfo>
  <SignatureValue>YHDCIsaHYm4FLiPIIdaolrvtWLWroJPyVg16LRF+rQBkvWhdqMmBJLGUKA84URSA5fTMMf5C1D3i
YMfyWMeUH4FYPyeGvuyzuiqgEtHPZ5ZzvqQMuFNlv6o3AYh+qjcGfFyB0g2P0bA/nNmOjmpWLTMR
RRP/1kt2FhsoLRENfMnDWeACRXpfRG912BiQRjC2TlXReBCYbmOeaNN2zK+xN5fxQtEy4UYjFuRt
UdjIlo/jmrx6tj+UlcnEoa3qQ4WbWdt9vTrzNr4Kzt2LdeIpcIjLGuSIfH6O/S3I876M33y163yV
ZUulxiBTDN26b8/eXVWLkxw/fd1MLVYUpgjY5w==</SignatureValue>
  <KeyInfo>
    <X509Data>
      <X509Certificate>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5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</Transform>
          <Transform Algorithm="http://www.w3.org/TR/2001/REC-xml-c14n-20010315"/>
        </Transforms>
        <DigestMethod Algorithm="http://www.w3.org/2001/04/xmlenc#sha256"/>
        <DigestValue>3R8be8k7xGafphdc7ALh3z+xi9+pkem2BsfD2HD2YI8=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4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5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9+b1c9++27w9QVOT0KzIrXtTKjG+Y6GsDMLc5PTfVHs=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v8HWP5ozhJf7tbbr+ud9ApMkIHJgdoD7wisEP4fD3UA=</DigestValue>
      </Reference>
      <Reference URI="/word/document.xml?ContentType=application/vnd.openxmlformats-officedocument.wordprocessingml.document.main+xml">
        <DigestMethod Algorithm="http://www.w3.org/2001/04/xmlenc#sha256"/>
        <DigestValue>AcvbwkAfCf7/lBRLQqyv7LtPPtuGyH1anOqMx0HUhdc=</DigestValue>
      </Reference>
      <Reference URI="/word/endnotes.xml?ContentType=application/vnd.openxmlformats-officedocument.wordprocessingml.endnotes+xml">
        <DigestMethod Algorithm="http://www.w3.org/2001/04/xmlenc#sha256"/>
        <DigestValue>jVgIFKsKxNM0GRL9tBh2od/IsnDPGwuiaweZFMvFfis=</DigestValue>
      </Reference>
      <Reference URI="/word/fontTable.xml?ContentType=application/vnd.openxmlformats-officedocument.wordprocessingml.fontTable+xml">
        <DigestMethod Algorithm="http://www.w3.org/2001/04/xmlenc#sha256"/>
        <DigestValue>1J1/Jnrqbwwssl8ThbiIR7QBJtATLX+85GID+ortZv4=</DigestValue>
      </Reference>
      <Reference URI="/word/footer1.xml?ContentType=application/vnd.openxmlformats-officedocument.wordprocessingml.footer+xml">
        <DigestMethod Algorithm="http://www.w3.org/2001/04/xmlenc#sha256"/>
        <DigestValue>dxyUmQsd48y5spmGR8JQFcJf/ydhStRvwVoQKxsvNDs=</DigestValue>
      </Reference>
      <Reference URI="/word/footer2.xml?ContentType=application/vnd.openxmlformats-officedocument.wordprocessingml.footer+xml">
        <DigestMethod Algorithm="http://www.w3.org/2001/04/xmlenc#sha256"/>
        <DigestValue>Jixk5TeM5W1vzxLWZaUEq+PGYtr3YVAMO0qAcweqOu8=</DigestValue>
      </Reference>
      <Reference URI="/word/footer3.xml?ContentType=application/vnd.openxmlformats-officedocument.wordprocessingml.footer+xml">
        <DigestMethod Algorithm="http://www.w3.org/2001/04/xmlenc#sha256"/>
        <DigestValue>yjuF2GA4NJgwkGqHSCtNIPiA6D9PNqqxuNaLiOvvjG8=</DigestValue>
      </Reference>
      <Reference URI="/word/footer4.xml?ContentType=application/vnd.openxmlformats-officedocument.wordprocessingml.footer+xml">
        <DigestMethod Algorithm="http://www.w3.org/2001/04/xmlenc#sha256"/>
        <DigestValue>a8rrFxVVcRhpG/X973yC7NiQc2fW2ATETTsOlOaq6hw=</DigestValue>
      </Reference>
      <Reference URI="/word/footer5.xml?ContentType=application/vnd.openxmlformats-officedocument.wordprocessingml.footer+xml">
        <DigestMethod Algorithm="http://www.w3.org/2001/04/xmlenc#sha256"/>
        <DigestValue>S8Hjp9ZWHSUYbV3Ole4umvIBrPt7PZ65qnRksUUb45c=</DigestValue>
      </Reference>
      <Reference URI="/word/footnotes.xml?ContentType=application/vnd.openxmlformats-officedocument.wordprocessingml.footnotes+xml">
        <DigestMethod Algorithm="http://www.w3.org/2001/04/xmlenc#sha256"/>
        <DigestValue>PUfOAkoU0iKqnJX0CZ+VTPP62bAISOGFf0HBDYuLP/E=</DigestValue>
      </Reference>
      <Reference URI="/word/header1.xml?ContentType=application/vnd.openxmlformats-officedocument.wordprocessingml.header+xml">
        <DigestMethod Algorithm="http://www.w3.org/2001/04/xmlenc#sha256"/>
        <DigestValue>fdY64dM8K6b4NOIqKtivrcyYzMyTWJRRHc2PfTtTiEQ=</DigestValue>
      </Reference>
      <Reference URI="/word/header2.xml?ContentType=application/vnd.openxmlformats-officedocument.wordprocessingml.header+xml">
        <DigestMethod Algorithm="http://www.w3.org/2001/04/xmlenc#sha256"/>
        <DigestValue>HYEEMYxiJxLmRx4kGikUhDqv599yY40hzCOnVoBqpiI=</DigestValue>
      </Reference>
      <Reference URI="/word/header3.xml?ContentType=application/vnd.openxmlformats-officedocument.wordprocessingml.header+xml">
        <DigestMethod Algorithm="http://www.w3.org/2001/04/xmlenc#sha256"/>
        <DigestValue>DMhQ8hw4dLvEFjL9Z9S/mz5MpbztJEwf0aOST3fi8ec=</DigestValue>
      </Reference>
      <Reference URI="/word/header4.xml?ContentType=application/vnd.openxmlformats-officedocument.wordprocessingml.header+xml">
        <DigestMethod Algorithm="http://www.w3.org/2001/04/xmlenc#sha256"/>
        <DigestValue>uNdA9QZLGvaIGp6lXcz6/7vCCmipZlHsY5oC0dMmlzU=</DigestValue>
      </Reference>
      <Reference URI="/word/header5.xml?ContentType=application/vnd.openxmlformats-officedocument.wordprocessingml.header+xml">
        <DigestMethod Algorithm="http://www.w3.org/2001/04/xmlenc#sha256"/>
        <DigestValue>iyY1NUxNWRmlsfRxvqvS/CoTB/ddavU964r4AphLd68=</DigestValue>
      </Reference>
      <Reference URI="/word/media/image1.emf?ContentType=image/x-emf">
        <DigestMethod Algorithm="http://www.w3.org/2001/04/xmlenc#sha256"/>
        <DigestValue>cSFRmL3xS4STkIvU1Ki2qR99YZx/ElJC9vY3bAeHyy8=</DigestValue>
      </Reference>
      <Reference URI="/word/media/image2.png?ContentType=image/png">
        <DigestMethod Algorithm="http://www.w3.org/2001/04/xmlenc#sha256"/>
        <DigestValue>CtV4YKXFm8YKY3/Q2hbUeIwRQB4pmRoiiGCngWhntzk=</DigestValue>
      </Reference>
      <Reference URI="/word/media/image3.emf?ContentType=image/x-emf">
        <DigestMethod Algorithm="http://www.w3.org/2001/04/xmlenc#sha256"/>
        <DigestValue>sVjBFIomIAGYH6NZnSANBSSvnK3+k3ENlMqqgkha4eI=</DigestValue>
      </Reference>
      <Reference URI="/word/media/image4.emf?ContentType=image/x-emf">
        <DigestMethod Algorithm="http://www.w3.org/2001/04/xmlenc#sha256"/>
        <DigestValue>R5VTdzlixsc5Tbeb0wr/tqcrWCfKw3R9Exqw6QiCLYs=</DigestValue>
      </Reference>
      <Reference URI="/word/numbering.xml?ContentType=application/vnd.openxmlformats-officedocument.wordprocessingml.numbering+xml">
        <DigestMethod Algorithm="http://www.w3.org/2001/04/xmlenc#sha256"/>
        <DigestValue>Ln3VQFubBMq41IuzvVTigcbk2cfEVfeXbwmXq+HrUFI=</DigestValue>
      </Reference>
      <Reference URI="/word/settings.xml?ContentType=application/vnd.openxmlformats-officedocument.wordprocessingml.settings+xml">
        <DigestMethod Algorithm="http://www.w3.org/2001/04/xmlenc#sha256"/>
        <DigestValue>OTyltUjEUqulLBYnCuxIxGXk1o1evxx/ezlgk9/x22Y=</DigestValue>
      </Reference>
      <Reference URI="/word/styles.xml?ContentType=application/vnd.openxmlformats-officedocument.wordprocessingml.styles+xml">
        <DigestMethod Algorithm="http://www.w3.org/2001/04/xmlenc#sha256"/>
        <DigestValue>x5oawbUOoUO80//8Nz6AEpHXkdPV0NUaqvXeHBLwf00=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s6XpejSsNyR65E12jwAaF7hMDXvkpbJCry7rsMWzQaA=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2022-01-28T12:30:32Z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{A562D9AC-F99A-4165-ADB0-5E10887D29B2}</SetupID>
          <SignatureText> 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2022-01-28T12:30:32Z</xd:SigningTime>
          <xd:SigningCertificate>
            <xd:Cert>
              <xd:CertDigest>
                <DigestMethod Algorithm="http://www.w3.org/2001/04/xmlenc#sha256"/>
                <DigestValue>ngr9btpATYZXPAPAhNx1liLjmGvLmBpurHSqTyPJSOU=</DigestValue>
              </xd:CertDigest>
              <xd:IssuerSerial>
                <X509IssuerName>CN=B-Trust Operational Qualified CA, OU=B-Trust, O=BORICA AD, OID.2.5.4.97=NTRBG-201230426, C=BG</X509IssuerName>
                <X509SerialNumber>6758209199134041637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</xd:EncapsulatedX509Certificate>
            <xd:EncapsulatedX509Certificate>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</xd:EncapsulatedX509Certificate>
          </xd:CertificateValues>
        </xd:UnsignedSignatureProperties>
      </xd:UnsignedProperties>
    </xd:QualifyingProperties>
  </Object>
  <Object Id="idValidSigLnImg">AQAAAGwAAAAAAAAAAAAAAP8AAAB/AAAAAAAAAAAAAACrHwAA+Q8AACBFTUYAAAEAhBsAAKoAAAAGAAAAAAAAAAAAAAAAAAAAgAcAADgEAABgAgAAWQEAAAAAAAAAAAAAAAAAAABHCQCoQw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L8AZAEAAAAAAAAAAAAARFU0Emx0vwBYdr8A7gOcdw3nn9bo5L1stQ8KugAAAADo5L1sp3mSbMBgTQGQc78A9HO/AO+iuGz/////4HO/ANK7lGxQIJlsBryUbEYfk2xYH5NsseCf1ujkvWxR55/WCHS/ALO7lGzACjUSAAAAAAAAjGwwdL8AwHW/AAkDnHcQdL8AAgAAABUDnHd4p71s4P///wAAAAAAAAAAAAAAAJABAAAAAAABAAAAAGEAcgAAAAAAAAAAAPGKbHcAAAAABgAAAGR1vwBkdb8AAAIAAPz///8BAAAAAAAAAAAAAAAAAAAAAAAAAAAAAAAAAAAAZHYACAAAAAAlAAAADAAAAAMAAAAYAAAADAAAAAAAAAISAAAADAAAAAEAAAAWAAAADAAAAAgAAABUAAAAVAAAAAoAAAAnAAAAHgAAAEoAAAABAAAAVVX9QTmO/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UAAAACgAAAFAAAABcAAAAXAAAAAEAAABVVf1BOY7/QQoAAABQAAAADAAAAEwAAAAAAAAAAAAAAAAAAAD//////////2QAAAAgBCMEHAQVBB0EIAAhBB8EFQQmBB4EEgQGAAAABgAAAAoAAAAGAAAACAAAAAMAAAAHAAAACAAAAAYAAAAIAAAACQ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</Object>
  <Object Id="idInvalidSigLnImg">AQAAAGwAAAAAAAAAAAAAAP8AAAB/AAAAAAAAAAAAAACrHwAA+Q8AACBFTUYAAAEAIB8AALAAAAAGAAAAAAAAAAAAAAAAAAAAgAcAADgEAABgAgAAWQEAAAAAAAAAAAAAAAAAAABHCQCoQw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5NEAAAAotHvtdryxOL1xOL1tdry0+r32+350+r3tdryxOL1pdPvc5rAAQIDXcsAAABpj7ZnjrZqj7Zqj7ZnjrZtkbdukrdtkbdnjrZqj7ZojrZ3rdUCAwS7IwAAAAAAAAAAAAAAAAAAAAAAAAAAAAAAAAAAAAAAAAAAAAAAAAAAAAAAACBC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C/AAAjmXYoSkAB4DIubcDPkABcqr8ASKy/AO4DnHe4qb8AomHSd9YLCiUJAAAAvGHSdzCqvwCIVkABAAAAABhIQAEYSEABwP3jbAAAAABwYJFsCQAAAAAAAAAAAAAAAAAAAAAAAADI1kABAAAAAAAAAAAAAAAAAAAAAAAAAAAAAIxsAAAAALCrvwAJA5x3AKq/AAAAAAAVA5x3AAAAAPX///8AAAAAAAAAAAAAAAArcDVWSKq/AD2AbXcAAJV2AAAAAAAAAADximx3AAAAAAkAAABUq78AVKu/AAACAAD8////AQAAAAAAAAAAAAAAAAAAAAAAAAAAAAAAAAAAAGR2AAgAAAAAJQAAAAwAAAABAAAAGAAAAAwAAAD/AAACEgAAAAwAAAABAAAAHgAAABgAAAAiAAAABAAAAHoAAAARAAAAJQAAAAwAAAABAAAAVAAAALQAAAAjAAAABAAAAHgAAAAQAAAAAQAAAFVV/UE5jv9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DSd4jrvwCiYdJ3GEhAAQkAAAC8YdJ3BAAAAMhTQAEAAAAAGEhAARhIQAG2Ii5tAAAAAEBJA20JAAAAAAAAAAAAAAAAAAAAAAAAAMjWQAEAAAAAAAAAAAAAAAAAAAAAAAAAAAAAAAAAAAAAAAAAAAAAAAAAAAAAAAAAAAAAAAAAAAAAAAAAAAAAAACuEdV3WzE1VuDsvwAI0s53GEhAAUBJA20AAAAAGNPOd///AAAAAAAA+9POd/vTzncQ7b8AAAC/AAcAAAAAAAAA8YpsdwkAAAAHAAAAQO2/AEDtvwAAAgAA/P///wEAAAAAAAAAAAAAAAAAAAAAAAAA+NT+d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L8AZAEAAAAAAAAAAAAARFU0Emx0vwBYdr8A7gOcdw3nn9bo5L1stQ8KugAAAADo5L1sp3mSbMBgTQGQc78A9HO/AO+iuGz/////4HO/ANK7lGxQIJlsBryUbEYfk2xYH5NsseCf1ujkvWxR55/WCHS/ALO7lGzACjUSAAAAAAAAjGwwdL8AwHW/AAkDnHcQdL8AAgAAABUDnHd4p71s4P///wAAAAAAAAAAAAAAAJABAAAAAAABAAAAAGEAcgAAAAAAAAAAAPGKbHcAAAAABgAAAGR1vwBkdb8AAAIAAPz///8BAAAAAAAAAAAAAAAAAAAAAAAAAAAAAAAAAAAAZHYACAAAAAAlAAAADAAAAAMAAAAYAAAADAAAAAAAAAISAAAADAAAAAEAAAAWAAAADAAAAAgAAABUAAAAVAAAAAoAAAAnAAAAHgAAAEoAAAABAAAAVVX9QTmO/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UAAAACgAAAFAAAABcAAAAXAAAAAEAAABVVf1BOY7/QQoAAABQAAAADAAAAEwAAAAAAAAAAAAAAAAAAAD//////////2QAAAAgBCMEHAQVBB0EIAAhBB8EFQQmBB4EEgQGAAAABgAAAAoAAAAGAAAACAAAAAMAAAAHAAAACAAAAAYAAAAIAAAACQ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wREm51fDWvVdNqvjNOrgB5UyIHhBUlo/YxG7xBcW+s0=</DigestValue>
    </Reference>
    <Reference Type="http://www.w3.org/2000/09/xmldsig#Object" URI="#idOfficeObject">
      <DigestMethod Algorithm="http://www.w3.org/2001/04/xmlenc#sha256"/>
      <DigestValue>ZeNPjDbqA8AyNwKqZT0v8M0GjxA8RxAisQ6xGqgIUCc=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Cm1vNUUTGmdL/fnkJecpSVBwy2cYmG6N0AqI4Cj1KNU=</DigestValue>
    </Reference>
    <Reference Type="http://www.w3.org/2000/09/xmldsig#Object" URI="#idValidSigLnImg">
      <DigestMethod Algorithm="http://www.w3.org/2001/04/xmlenc#sha256"/>
      <DigestValue>ReTMuiLiAotolPDAhtx/fcI+JK7J4Y67evxHk5Xzc4g=</DigestValue>
    </Reference>
    <Reference Type="http://www.w3.org/2000/09/xmldsig#Object" URI="#idInvalidSigLnImg">
      <DigestMethod Algorithm="http://www.w3.org/2001/04/xmlenc#sha256"/>
      <DigestValue>IO/tfaa6dWLcc2xan8bP/40zS/oyjAhXQ7WoBTD86Co=</DigestValue>
    </Reference>
  </SignedInfo>
  <SignatureValue>lPLia6TxWLd+Q16zckAD6K86IiFAOtLoA6jYdfyQr1HB7wO/WXDCNB8/47kOPRFIm4aVafdlcn+W
XWoU1OnFY/z0NWNTcUXmSs2uXPkb5kijR0xXFoWls2uC9vKxX+98GuAW9vdkep+g94UbkG0Wv02H
/NtdKhLmrAw81khJkj3Yq4+QDH5IOawvS96EOeBYVtc2z8pxyQBAGMiS9rE5KsRSw5sgOLKO4v92
sJ6jYYaRrxrYSHVshNc+m1vGzF2iFXT5icwutw13Y4ClVI6TxoK6wWyHiFGi1WTy5nc/aQU+Thcg
CWJCSsbCmPnizzhpYjRdhtwT/jZl6h9EPHEaVw==</SignatureValue>
  <KeyInfo>
    <X509Data>
      <X509Certificate>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5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</Transform>
          <Transform Algorithm="http://www.w3.org/TR/2001/REC-xml-c14n-20010315"/>
        </Transforms>
        <DigestMethod Algorithm="http://www.w3.org/2001/04/xmlenc#sha256"/>
        <DigestValue>3R8be8k7xGafphdc7ALh3z+xi9+pkem2BsfD2HD2YI8=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4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header5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9+b1c9++27w9QVOT0KzIrXtTKjG+Y6GsDMLc5PTfVHs=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v8HWP5ozhJf7tbbr+ud9ApMkIHJgdoD7wisEP4fD3UA=</DigestValue>
      </Reference>
      <Reference URI="/word/document.xml?ContentType=application/vnd.openxmlformats-officedocument.wordprocessingml.document.main+xml">
        <DigestMethod Algorithm="http://www.w3.org/2001/04/xmlenc#sha256"/>
        <DigestValue>AcvbwkAfCf7/lBRLQqyv7LtPPtuGyH1anOqMx0HUhdc=</DigestValue>
      </Reference>
      <Reference URI="/word/endnotes.xml?ContentType=application/vnd.openxmlformats-officedocument.wordprocessingml.endnotes+xml">
        <DigestMethod Algorithm="http://www.w3.org/2001/04/xmlenc#sha256"/>
        <DigestValue>jVgIFKsKxNM0GRL9tBh2od/IsnDPGwuiaweZFMvFfis=</DigestValue>
      </Reference>
      <Reference URI="/word/fontTable.xml?ContentType=application/vnd.openxmlformats-officedocument.wordprocessingml.fontTable+xml">
        <DigestMethod Algorithm="http://www.w3.org/2001/04/xmlenc#sha256"/>
        <DigestValue>1J1/Jnrqbwwssl8ThbiIR7QBJtATLX+85GID+ortZv4=</DigestValue>
      </Reference>
      <Reference URI="/word/footer1.xml?ContentType=application/vnd.openxmlformats-officedocument.wordprocessingml.footer+xml">
        <DigestMethod Algorithm="http://www.w3.org/2001/04/xmlenc#sha256"/>
        <DigestValue>dxyUmQsd48y5spmGR8JQFcJf/ydhStRvwVoQKxsvNDs=</DigestValue>
      </Reference>
      <Reference URI="/word/footer2.xml?ContentType=application/vnd.openxmlformats-officedocument.wordprocessingml.footer+xml">
        <DigestMethod Algorithm="http://www.w3.org/2001/04/xmlenc#sha256"/>
        <DigestValue>Jixk5TeM5W1vzxLWZaUEq+PGYtr3YVAMO0qAcweqOu8=</DigestValue>
      </Reference>
      <Reference URI="/word/footer3.xml?ContentType=application/vnd.openxmlformats-officedocument.wordprocessingml.footer+xml">
        <DigestMethod Algorithm="http://www.w3.org/2001/04/xmlenc#sha256"/>
        <DigestValue>yjuF2GA4NJgwkGqHSCtNIPiA6D9PNqqxuNaLiOvvjG8=</DigestValue>
      </Reference>
      <Reference URI="/word/footer4.xml?ContentType=application/vnd.openxmlformats-officedocument.wordprocessingml.footer+xml">
        <DigestMethod Algorithm="http://www.w3.org/2001/04/xmlenc#sha256"/>
        <DigestValue>a8rrFxVVcRhpG/X973yC7NiQc2fW2ATETTsOlOaq6hw=</DigestValue>
      </Reference>
      <Reference URI="/word/footer5.xml?ContentType=application/vnd.openxmlformats-officedocument.wordprocessingml.footer+xml">
        <DigestMethod Algorithm="http://www.w3.org/2001/04/xmlenc#sha256"/>
        <DigestValue>S8Hjp9ZWHSUYbV3Ole4umvIBrPt7PZ65qnRksUUb45c=</DigestValue>
      </Reference>
      <Reference URI="/word/footnotes.xml?ContentType=application/vnd.openxmlformats-officedocument.wordprocessingml.footnotes+xml">
        <DigestMethod Algorithm="http://www.w3.org/2001/04/xmlenc#sha256"/>
        <DigestValue>PUfOAkoU0iKqnJX0CZ+VTPP62bAISOGFf0HBDYuLP/E=</DigestValue>
      </Reference>
      <Reference URI="/word/header1.xml?ContentType=application/vnd.openxmlformats-officedocument.wordprocessingml.header+xml">
        <DigestMethod Algorithm="http://www.w3.org/2001/04/xmlenc#sha256"/>
        <DigestValue>fdY64dM8K6b4NOIqKtivrcyYzMyTWJRRHc2PfTtTiEQ=</DigestValue>
      </Reference>
      <Reference URI="/word/header2.xml?ContentType=application/vnd.openxmlformats-officedocument.wordprocessingml.header+xml">
        <DigestMethod Algorithm="http://www.w3.org/2001/04/xmlenc#sha256"/>
        <DigestValue>HYEEMYxiJxLmRx4kGikUhDqv599yY40hzCOnVoBqpiI=</DigestValue>
      </Reference>
      <Reference URI="/word/header3.xml?ContentType=application/vnd.openxmlformats-officedocument.wordprocessingml.header+xml">
        <DigestMethod Algorithm="http://www.w3.org/2001/04/xmlenc#sha256"/>
        <DigestValue>DMhQ8hw4dLvEFjL9Z9S/mz5MpbztJEwf0aOST3fi8ec=</DigestValue>
      </Reference>
      <Reference URI="/word/header4.xml?ContentType=application/vnd.openxmlformats-officedocument.wordprocessingml.header+xml">
        <DigestMethod Algorithm="http://www.w3.org/2001/04/xmlenc#sha256"/>
        <DigestValue>uNdA9QZLGvaIGp6lXcz6/7vCCmipZlHsY5oC0dMmlzU=</DigestValue>
      </Reference>
      <Reference URI="/word/header5.xml?ContentType=application/vnd.openxmlformats-officedocument.wordprocessingml.header+xml">
        <DigestMethod Algorithm="http://www.w3.org/2001/04/xmlenc#sha256"/>
        <DigestValue>iyY1NUxNWRmlsfRxvqvS/CoTB/ddavU964r4AphLd68=</DigestValue>
      </Reference>
      <Reference URI="/word/media/image1.emf?ContentType=image/x-emf">
        <DigestMethod Algorithm="http://www.w3.org/2001/04/xmlenc#sha256"/>
        <DigestValue>cSFRmL3xS4STkIvU1Ki2qR99YZx/ElJC9vY3bAeHyy8=</DigestValue>
      </Reference>
      <Reference URI="/word/media/image2.png?ContentType=image/png">
        <DigestMethod Algorithm="http://www.w3.org/2001/04/xmlenc#sha256"/>
        <DigestValue>CtV4YKXFm8YKY3/Q2hbUeIwRQB4pmRoiiGCngWhntzk=</DigestValue>
      </Reference>
      <Reference URI="/word/media/image3.emf?ContentType=image/x-emf">
        <DigestMethod Algorithm="http://www.w3.org/2001/04/xmlenc#sha256"/>
        <DigestValue>sVjBFIomIAGYH6NZnSANBSSvnK3+k3ENlMqqgkha4eI=</DigestValue>
      </Reference>
      <Reference URI="/word/media/image4.emf?ContentType=image/x-emf">
        <DigestMethod Algorithm="http://www.w3.org/2001/04/xmlenc#sha256"/>
        <DigestValue>R5VTdzlixsc5Tbeb0wr/tqcrWCfKw3R9Exqw6QiCLYs=</DigestValue>
      </Reference>
      <Reference URI="/word/numbering.xml?ContentType=application/vnd.openxmlformats-officedocument.wordprocessingml.numbering+xml">
        <DigestMethod Algorithm="http://www.w3.org/2001/04/xmlenc#sha256"/>
        <DigestValue>Ln3VQFubBMq41IuzvVTigcbk2cfEVfeXbwmXq+HrUFI=</DigestValue>
      </Reference>
      <Reference URI="/word/settings.xml?ContentType=application/vnd.openxmlformats-officedocument.wordprocessingml.settings+xml">
        <DigestMethod Algorithm="http://www.w3.org/2001/04/xmlenc#sha256"/>
        <DigestValue>OTyltUjEUqulLBYnCuxIxGXk1o1evxx/ezlgk9/x22Y=</DigestValue>
      </Reference>
      <Reference URI="/word/styles.xml?ContentType=application/vnd.openxmlformats-officedocument.wordprocessingml.styles+xml">
        <DigestMethod Algorithm="http://www.w3.org/2001/04/xmlenc#sha256"/>
        <DigestValue>x5oawbUOoUO80//8Nz6AEpHXkdPV0NUaqvXeHBLwf00=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s6XpejSsNyR65E12jwAaF7hMDXvkpbJCry7rsMWzQaA=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2022-01-28T15:18:54Z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{F10989B7-B420-4D1D-B572-AEC360B25330}</SetupID>
          <SignatureText>91-00-88 #22/28.01.2022 г.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2022-01-28T15:18:54Z</xd:SigningTime>
          <xd:SigningCertificate>
            <xd:Cert>
              <xd:CertDigest>
                <DigestMethod Algorithm="http://www.w3.org/2001/04/xmlenc#sha256"/>
                <DigestValue>Lgr7p+SODDyft2m5g4MtkQli87kBxohkd5hTbBvOWKY=</DigestValue>
              </xd:CertDigest>
              <xd:IssuerSerial>
                <X509IssuerName>C=BG, L=Sofia, O=Information Services JSC, OID.2.5.4.97=NTRBG-831641791, CN=StampIT Global Qualified CA</X509IssuerName>
                <X509SerialNumber>3020611481842815424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D8BAACfAAAAAAAAAAAAAADbIQAAhRIAACBFTUYAAAEAkBsAAKoAAAAGAAAAAAAAAAAAAAAAAAAAgAcAADgEAAAIAgAAQAEAAAAAAAAAAAAAAAAAAEDvBwAA4gQ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</Object>
  <Object Id="idInvalidSigLnImg">AQAAAGwAAAAAAAAAAAAAAD8BAACfAAAAAAAAAAAAAADbIQAAhRIAACBFTUYAAAEAxB8AALAAAAAGAAAAAAAAAAAAAAAAAAAAgAcAADgEAAAIAgAAQAEAAAAAAAAAAAAAAAAAAEDvBwAA4gQ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GcAACO1dgBT5QDgMkxieK4tAOivZwDUsWcA7gMwdjjm7wA45u8AARkKcwAAAAAgAAAALAA3AMCvZwB8AbgOuK9nAH9i1Hd0AAAAIAAAAAIAAAAAAOQAAgCTCFyvZwAosGcABAQAALivZwABAAEAeAAAANAH1ABkAAAA/////wAAdvQAdb8OPLFnAAkDMHaMr2cAAAAAABUDMHYCAAAA8////wAAAAAAAAAAAAAAAHk0jJrUr2cAPYAhdwAAsXYAAGcACQAAAAAAAADxiiB3QEkhYgkAAADgsGcA4LBnAAACAAD8////AQAAAAAAAAAAAAAAAAAAAAAAAAD41OJ2ZHYACAAAAAAlAAAADAAAAAEAAAAYAAAADAAAAP8AAAISAAAADAAAAAEAAAAeAAAAGAAAACoAAAAFAAAAiwAAABYAAAAlAAAADAAAAAEAAABUAAAAtAAAACsAAAAFAAAAiQAAABUAAAABAAAAq6rYQXsJ7U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DMAQICIlMAeQBzAHQAZQBtAAAAAAAAAAAAAAAAAAAAAAAAAAAAAAAAAAAAAAAAAAAAAAAAAAAAAAAAAAAAAAAAAAAAAAAAAGcAomHYdxBV5QAJAAAAvGHYdwkAAAAgTOUAAAAAABBV5QAQVeUAtiJMYgAAAACmIkxiAAAAAAAAAAAAAAAAAAAAAAAAAABQ9OUAAAAAAAAAAAAAAAAAAAAAAAAAAAAAAAAAAAAAAAAAAAAAAAAAAAAAAAAAAAAAAAAAAAAAAAAAAAAAAAAAePFnADVrjJpoZuJ3bPJnAAjS1HcQVeUAQEkhYgAAAAAY09R3//8AAAAAAAD709R3+9PUd5zyZwAAAAAAAAAAAPGKIHcAAAAABwAAAMzyZwDM8mcAAAIAAPz///8B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28310-DE86-44D2-B903-00505C24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НС-пропуск на Б.А.dot</Template>
  <TotalTime>0</TotalTime>
  <Pages>12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ДИРЕКЦИЯ / ОТДЕЛ</vt:lpstr>
    </vt:vector>
  </TitlesOfParts>
  <Company>NRA</Company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/ ОТДЕЛ</dc:title>
  <dc:creator>СИЛВАНА ДИМИТРОВА РАДЕВА</dc:creator>
  <cp:lastModifiedBy>ПЕТЪР ДИМИТРОВ ЙОРДАНОВ</cp:lastModifiedBy>
  <cp:revision>2</cp:revision>
  <cp:lastPrinted>2018-07-11T11:08:00Z</cp:lastPrinted>
  <dcterms:created xsi:type="dcterms:W3CDTF">2022-01-27T10:09:00Z</dcterms:created>
  <dcterms:modified xsi:type="dcterms:W3CDTF">2022-01-27T10:09:00Z</dcterms:modified>
</cp:coreProperties>
</file>