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7F" w:rsidRPr="00BF667F" w:rsidRDefault="00BF667F" w:rsidP="00BF667F">
      <w:pPr>
        <w:spacing w:line="360" w:lineRule="auto"/>
        <w:jc w:val="right"/>
        <w:rPr>
          <w:b/>
        </w:rPr>
      </w:pPr>
      <w:r w:rsidRPr="00BF667F">
        <w:rPr>
          <w:b/>
        </w:rPr>
        <w:t>Приложение №1</w:t>
      </w:r>
    </w:p>
    <w:p w:rsidR="00E8544D" w:rsidRPr="002A0812" w:rsidRDefault="009909F5" w:rsidP="002479A8">
      <w:pPr>
        <w:spacing w:line="360" w:lineRule="auto"/>
      </w:pPr>
      <w:r w:rsidRPr="002A0812">
        <w:t>Вх. №</w:t>
      </w:r>
      <w:r w:rsidR="002479A8">
        <w:t xml:space="preserve"> </w:t>
      </w:r>
      <w:r w:rsidRPr="002A0812">
        <w:t>.....................</w:t>
      </w:r>
      <w:r w:rsidR="00251506" w:rsidRPr="002A0812">
        <w:t>......</w:t>
      </w:r>
      <w:r w:rsidR="002479A8">
        <w:t>..</w:t>
      </w:r>
      <w:r w:rsidRPr="002A0812">
        <w:t xml:space="preserve"> </w:t>
      </w:r>
      <w:bookmarkStart w:id="0" w:name="_GoBack"/>
      <w:bookmarkEnd w:id="0"/>
    </w:p>
    <w:p w:rsidR="00E8544D" w:rsidRPr="002A0812" w:rsidRDefault="002479A8" w:rsidP="002479A8">
      <w:pPr>
        <w:tabs>
          <w:tab w:val="left" w:pos="4395"/>
        </w:tabs>
        <w:spacing w:line="360" w:lineRule="auto"/>
      </w:pPr>
      <w:r w:rsidRPr="002A0812">
        <w:t>Д</w:t>
      </w:r>
      <w:r w:rsidR="009909F5" w:rsidRPr="002A0812">
        <w:t>ата</w:t>
      </w:r>
      <w:r>
        <w:t xml:space="preserve"> .....</w:t>
      </w:r>
      <w:r w:rsidR="003619EC" w:rsidRPr="002A0812">
        <w:t>................</w:t>
      </w:r>
      <w:r>
        <w:t xml:space="preserve"> </w:t>
      </w:r>
      <w:r w:rsidR="009909F5" w:rsidRPr="002A0812">
        <w:t>г.</w:t>
      </w:r>
      <w:r w:rsidR="00E8544D" w:rsidRPr="002A0812">
        <w:tab/>
      </w:r>
    </w:p>
    <w:p w:rsidR="00E8544D" w:rsidRPr="002A0812" w:rsidRDefault="00E8544D" w:rsidP="00E8544D">
      <w:pPr>
        <w:tabs>
          <w:tab w:val="left" w:pos="4395"/>
        </w:tabs>
        <w:rPr>
          <w:b/>
        </w:rPr>
      </w:pPr>
      <w:r>
        <w:rPr>
          <w:sz w:val="22"/>
          <w:szCs w:val="22"/>
        </w:rPr>
        <w:tab/>
      </w:r>
      <w:r w:rsidR="006D446E" w:rsidRPr="002A0812">
        <w:rPr>
          <w:b/>
        </w:rPr>
        <w:t>ДО</w:t>
      </w:r>
      <w:r w:rsidRPr="002A0812">
        <w:rPr>
          <w:b/>
        </w:rPr>
        <w:t xml:space="preserve"> </w:t>
      </w:r>
    </w:p>
    <w:p w:rsidR="006D446E" w:rsidRPr="002A0812" w:rsidRDefault="00E8544D" w:rsidP="00E8544D">
      <w:pPr>
        <w:tabs>
          <w:tab w:val="left" w:pos="4395"/>
        </w:tabs>
        <w:rPr>
          <w:b/>
        </w:rPr>
      </w:pPr>
      <w:r w:rsidRPr="002A0812">
        <w:rPr>
          <w:b/>
        </w:rPr>
        <w:tab/>
        <w:t>И</w:t>
      </w:r>
      <w:r w:rsidR="00DA5099" w:rsidRPr="002A0812">
        <w:rPr>
          <w:b/>
        </w:rPr>
        <w:t>ЗПЪЛНИТЕЛНИЯ ДИРЕКТОР НА НАП</w:t>
      </w:r>
    </w:p>
    <w:p w:rsidR="006D446E" w:rsidRPr="002A0812" w:rsidRDefault="006D446E" w:rsidP="00E8544D">
      <w:pPr>
        <w:tabs>
          <w:tab w:val="left" w:pos="4253"/>
        </w:tabs>
      </w:pPr>
      <w:r w:rsidRPr="002A0812">
        <w:rPr>
          <w:b/>
        </w:rPr>
        <w:tab/>
      </w:r>
      <w:r w:rsidRPr="002A0812">
        <w:rPr>
          <w:b/>
        </w:rPr>
        <w:tab/>
      </w:r>
      <w:r w:rsidRPr="002A0812">
        <w:rPr>
          <w:b/>
        </w:rPr>
        <w:tab/>
      </w:r>
      <w:r w:rsidRPr="002A0812">
        <w:rPr>
          <w:b/>
        </w:rPr>
        <w:tab/>
      </w:r>
      <w:r w:rsidRPr="002A0812">
        <w:rPr>
          <w:b/>
        </w:rPr>
        <w:tab/>
      </w:r>
      <w:r w:rsidRPr="002A0812">
        <w:rPr>
          <w:b/>
        </w:rPr>
        <w:tab/>
        <w:t xml:space="preserve"> </w:t>
      </w:r>
    </w:p>
    <w:p w:rsidR="00B56F2B" w:rsidRPr="002A0812" w:rsidRDefault="00B56F2B" w:rsidP="006D446E">
      <w:pPr>
        <w:pStyle w:val="Heading2"/>
        <w:jc w:val="center"/>
        <w:rPr>
          <w:rFonts w:ascii="Times New Roman" w:hAnsi="Times New Roman" w:cs="Times New Roman"/>
        </w:rPr>
      </w:pPr>
    </w:p>
    <w:p w:rsidR="006E27B5" w:rsidRPr="002A0812" w:rsidRDefault="00A840C6" w:rsidP="006D446E">
      <w:pPr>
        <w:pStyle w:val="Heading2"/>
        <w:jc w:val="center"/>
        <w:rPr>
          <w:rFonts w:ascii="Times New Roman" w:hAnsi="Times New Roman" w:cs="Times New Roman"/>
        </w:rPr>
      </w:pPr>
      <w:r w:rsidRPr="002A0812">
        <w:rPr>
          <w:rFonts w:ascii="Times New Roman" w:hAnsi="Times New Roman" w:cs="Times New Roman"/>
        </w:rPr>
        <w:t>ИСКАН</w:t>
      </w:r>
      <w:r w:rsidR="006E27B5" w:rsidRPr="002A0812">
        <w:rPr>
          <w:rFonts w:ascii="Times New Roman" w:hAnsi="Times New Roman" w:cs="Times New Roman"/>
        </w:rPr>
        <w:t>Е</w:t>
      </w:r>
    </w:p>
    <w:p w:rsidR="003374D3" w:rsidRPr="002A0812" w:rsidRDefault="00DA5099" w:rsidP="006D446E">
      <w:pPr>
        <w:jc w:val="center"/>
        <w:rPr>
          <w:b/>
          <w:bCs/>
        </w:rPr>
      </w:pPr>
      <w:r w:rsidRPr="002A0812">
        <w:rPr>
          <w:b/>
        </w:rPr>
        <w:t xml:space="preserve">ПО ЧЛ. 20, АЛ. 1 ОТ </w:t>
      </w:r>
      <w:r w:rsidRPr="002A0812">
        <w:rPr>
          <w:b/>
          <w:bCs/>
          <w:lang w:val="en-US"/>
        </w:rPr>
        <w:t>НАРЕДБА</w:t>
      </w:r>
      <w:r w:rsidRPr="002A0812">
        <w:rPr>
          <w:b/>
          <w:bCs/>
        </w:rPr>
        <w:t>ТА</w:t>
      </w:r>
      <w:r w:rsidRPr="002A0812">
        <w:rPr>
          <w:b/>
          <w:bCs/>
          <w:lang w:val="en-US"/>
        </w:rPr>
        <w:t xml:space="preserve"> ЗА УСЛОВИЯТА И РЕДА ЗА РЕГИСТРАЦИЯ И ИДЕНТИФИКАЦИЯ НА УЧАСТНИЦИТЕ, СЪХРАНЯВАНЕТО НА ДАННИ ЗА ОРГАНИЗИРАНИТЕ ОНЛАЙН ЗАЛАГАНИЯ НА ТЕРИТОРИЯТА НА РЕПУБЛИКА БЪЛГАРИЯ И ЗА ПОДАВАНЕ НА ИНФОРМАЦИЯ ЗА ХАЗАРТНИТЕ ИГРИ КЪМ СЪРВЪР НА НАЦИОНАЛНАТА АГЕНЦИЯ ЗА ПРИХОДИТЕ</w:t>
      </w:r>
      <w:r w:rsidR="00085F48">
        <w:rPr>
          <w:b/>
          <w:bCs/>
        </w:rPr>
        <w:t xml:space="preserve"> </w:t>
      </w:r>
    </w:p>
    <w:p w:rsidR="00DF5124" w:rsidRPr="002A0812" w:rsidRDefault="00DF5124" w:rsidP="006D446E">
      <w:pPr>
        <w:jc w:val="center"/>
      </w:pPr>
    </w:p>
    <w:tbl>
      <w:tblPr>
        <w:tblW w:w="95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6"/>
        <w:gridCol w:w="4124"/>
        <w:gridCol w:w="412"/>
        <w:gridCol w:w="410"/>
        <w:gridCol w:w="416"/>
        <w:gridCol w:w="411"/>
        <w:gridCol w:w="411"/>
        <w:gridCol w:w="411"/>
        <w:gridCol w:w="412"/>
        <w:gridCol w:w="411"/>
        <w:gridCol w:w="411"/>
        <w:gridCol w:w="411"/>
        <w:gridCol w:w="412"/>
        <w:gridCol w:w="411"/>
        <w:gridCol w:w="412"/>
        <w:gridCol w:w="19"/>
      </w:tblGrid>
      <w:tr w:rsidR="008B3FCF" w:rsidRPr="002A0812" w:rsidTr="006D4F7B">
        <w:trPr>
          <w:trHeight w:val="514"/>
        </w:trPr>
        <w:tc>
          <w:tcPr>
            <w:tcW w:w="9580" w:type="dxa"/>
            <w:gridSpan w:val="16"/>
            <w:shd w:val="clear" w:color="auto" w:fill="auto"/>
            <w:vAlign w:val="center"/>
            <w:hideMark/>
          </w:tcPr>
          <w:p w:rsidR="008B3FCF" w:rsidRPr="002A0812" w:rsidRDefault="008B3FCF" w:rsidP="00A11191">
            <w:pPr>
              <w:rPr>
                <w:i/>
                <w:iCs/>
                <w:color w:val="000000"/>
              </w:rPr>
            </w:pPr>
            <w:r w:rsidRPr="002A0812">
              <w:rPr>
                <w:iCs/>
                <w:color w:val="000000"/>
              </w:rPr>
              <w:t>От ……………………………………………………………………………</w:t>
            </w:r>
            <w:r w:rsidR="005E79E4" w:rsidRPr="002A0812">
              <w:rPr>
                <w:iCs/>
                <w:color w:val="000000"/>
              </w:rPr>
              <w:t>…</w:t>
            </w:r>
            <w:r w:rsidR="002A0812">
              <w:rPr>
                <w:iCs/>
                <w:color w:val="000000"/>
              </w:rPr>
              <w:t>……………………</w:t>
            </w:r>
          </w:p>
          <w:p w:rsidR="008B3FCF" w:rsidRPr="002A0812" w:rsidRDefault="000A3473" w:rsidP="00FE404D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2A0812">
              <w:rPr>
                <w:i/>
                <w:sz w:val="22"/>
                <w:szCs w:val="22"/>
              </w:rPr>
              <w:t>(</w:t>
            </w:r>
            <w:r w:rsidR="002D22E4" w:rsidRPr="002A0812">
              <w:rPr>
                <w:i/>
                <w:sz w:val="22"/>
                <w:szCs w:val="22"/>
              </w:rPr>
              <w:t>наименова</w:t>
            </w:r>
            <w:r w:rsidR="00FE404D" w:rsidRPr="002A0812">
              <w:rPr>
                <w:i/>
                <w:sz w:val="22"/>
                <w:szCs w:val="22"/>
              </w:rPr>
              <w:t>н</w:t>
            </w:r>
            <w:r w:rsidR="002D22E4" w:rsidRPr="002A0812">
              <w:rPr>
                <w:i/>
                <w:sz w:val="22"/>
                <w:szCs w:val="22"/>
              </w:rPr>
              <w:t>ие на организатор на хазартн</w:t>
            </w:r>
            <w:r w:rsidR="00FE404D" w:rsidRPr="002A0812">
              <w:rPr>
                <w:i/>
                <w:sz w:val="22"/>
                <w:szCs w:val="22"/>
              </w:rPr>
              <w:t>и игри</w:t>
            </w:r>
            <w:r w:rsidRPr="002A0812">
              <w:rPr>
                <w:i/>
                <w:sz w:val="22"/>
                <w:szCs w:val="22"/>
              </w:rPr>
              <w:t>)</w:t>
            </w:r>
          </w:p>
        </w:tc>
      </w:tr>
      <w:tr w:rsidR="008B3FCF" w:rsidRPr="002A0812" w:rsidTr="00DA616F">
        <w:trPr>
          <w:gridBefore w:val="1"/>
          <w:gridAfter w:val="1"/>
          <w:wBefore w:w="86" w:type="dxa"/>
          <w:wAfter w:w="19" w:type="dxa"/>
          <w:cantSplit/>
          <w:trHeight w:val="385"/>
        </w:trPr>
        <w:tc>
          <w:tcPr>
            <w:tcW w:w="4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3FCF" w:rsidRPr="002A0812" w:rsidRDefault="00B16F67" w:rsidP="00A11191">
            <w:r w:rsidRPr="002A0812">
              <w:t>Идентификационен номер на ЮЛ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FCF" w:rsidRPr="002A0812" w:rsidRDefault="008B3FCF" w:rsidP="006D446E"/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FCF" w:rsidRPr="002A0812" w:rsidRDefault="008B3FCF" w:rsidP="006D446E"/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FCF" w:rsidRPr="002A0812" w:rsidRDefault="008B3FCF" w:rsidP="006D446E"/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FCF" w:rsidRPr="002A0812" w:rsidRDefault="008B3FCF" w:rsidP="006D446E"/>
        </w:tc>
      </w:tr>
    </w:tbl>
    <w:p w:rsidR="006D446E" w:rsidRPr="002A0812" w:rsidRDefault="00434080" w:rsidP="00AA35BF">
      <w:pPr>
        <w:spacing w:before="120"/>
        <w:rPr>
          <w:color w:val="000000"/>
        </w:rPr>
      </w:pPr>
      <w:r w:rsidRPr="002A0812">
        <w:rPr>
          <w:color w:val="000000"/>
        </w:rPr>
        <w:t>Адрес по чл.8 от ДОПК</w:t>
      </w:r>
      <w:r w:rsidR="00EE1A8A" w:rsidRPr="002A0812">
        <w:rPr>
          <w:color w:val="000000"/>
        </w:rPr>
        <w:t xml:space="preserve"> </w:t>
      </w:r>
      <w:r w:rsidR="006D4F7B" w:rsidRPr="002A0812">
        <w:rPr>
          <w:color w:val="000000"/>
        </w:rPr>
        <w:t>…………………………………………………………………</w:t>
      </w:r>
      <w:r w:rsidR="00860894" w:rsidRPr="002A0812">
        <w:rPr>
          <w:color w:val="000000"/>
        </w:rPr>
        <w:t>………..</w:t>
      </w:r>
      <w:r w:rsidRPr="002A0812">
        <w:rPr>
          <w:color w:val="000000"/>
        </w:rPr>
        <w:t xml:space="preserve"> </w:t>
      </w:r>
    </w:p>
    <w:p w:rsidR="00434080" w:rsidRPr="002A0812" w:rsidRDefault="00434080" w:rsidP="006D446E">
      <w:pPr>
        <w:rPr>
          <w:color w:val="000000"/>
        </w:rPr>
      </w:pPr>
      <w:r w:rsidRPr="002A0812">
        <w:rPr>
          <w:color w:val="000000"/>
        </w:rPr>
        <w:t>Адрес за кореспонденция</w:t>
      </w:r>
      <w:r w:rsidR="002A0812">
        <w:rPr>
          <w:color w:val="000000"/>
        </w:rPr>
        <w:t xml:space="preserve"> </w:t>
      </w:r>
      <w:r w:rsidR="00860894" w:rsidRPr="002A0812">
        <w:rPr>
          <w:color w:val="000000"/>
        </w:rPr>
        <w:t>.……………………………………………………………………..</w:t>
      </w:r>
      <w:r w:rsidRPr="002A0812">
        <w:rPr>
          <w:color w:val="000000"/>
        </w:rPr>
        <w:t xml:space="preserve"> </w:t>
      </w:r>
    </w:p>
    <w:p w:rsidR="00EE1A8A" w:rsidRPr="002A0812" w:rsidRDefault="00EE1A8A" w:rsidP="006D446E">
      <w:pPr>
        <w:rPr>
          <w:rFonts w:eastAsia="Calibri"/>
          <w:color w:val="000000"/>
        </w:rPr>
      </w:pPr>
      <w:r w:rsidRPr="002A0812">
        <w:rPr>
          <w:rFonts w:eastAsia="Calibri"/>
          <w:color w:val="000000"/>
        </w:rPr>
        <w:t xml:space="preserve">Електронен адрес </w:t>
      </w:r>
      <w:r w:rsidRPr="002A0812">
        <w:rPr>
          <w:color w:val="000000"/>
        </w:rPr>
        <w:t>.…………………………………………………………………………………</w:t>
      </w:r>
    </w:p>
    <w:p w:rsidR="006D446E" w:rsidRPr="002A0812" w:rsidRDefault="00434080" w:rsidP="006D446E">
      <w:pPr>
        <w:rPr>
          <w:color w:val="000000"/>
        </w:rPr>
      </w:pPr>
      <w:r w:rsidRPr="002A0812">
        <w:rPr>
          <w:color w:val="000000"/>
        </w:rPr>
        <w:t>Предст</w:t>
      </w:r>
      <w:r w:rsidR="006D4F7B" w:rsidRPr="002A0812">
        <w:rPr>
          <w:color w:val="000000"/>
        </w:rPr>
        <w:t>авлявано от</w:t>
      </w:r>
      <w:r w:rsidR="00EE1A8A" w:rsidRPr="002A0812">
        <w:rPr>
          <w:color w:val="000000"/>
        </w:rPr>
        <w:t xml:space="preserve"> </w:t>
      </w:r>
      <w:r w:rsidRPr="002A0812">
        <w:rPr>
          <w:color w:val="000000"/>
        </w:rPr>
        <w:t>…………………………………………………………………</w:t>
      </w:r>
      <w:r w:rsidR="006D4F7B" w:rsidRPr="002A0812">
        <w:rPr>
          <w:color w:val="000000"/>
        </w:rPr>
        <w:t>……</w:t>
      </w:r>
      <w:r w:rsidR="00860894" w:rsidRPr="002A0812">
        <w:rPr>
          <w:color w:val="000000"/>
        </w:rPr>
        <w:t>………..</w:t>
      </w:r>
    </w:p>
    <w:p w:rsidR="00434080" w:rsidRPr="002A0812" w:rsidRDefault="00434080" w:rsidP="00860894">
      <w:pPr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(трите имена на представителя/пълномощника)</w:t>
      </w:r>
    </w:p>
    <w:p w:rsidR="00AA35BF" w:rsidRPr="002A0812" w:rsidRDefault="00DA5099" w:rsidP="006D446E">
      <w:pPr>
        <w:jc w:val="both"/>
      </w:pPr>
      <w:r w:rsidRPr="002A0812"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1A8A" w:rsidRPr="002A0812" w:rsidRDefault="00EE1A8A" w:rsidP="00EE1A8A">
      <w:pPr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(данни за контакт с представителя/пълномощника)</w:t>
      </w:r>
    </w:p>
    <w:p w:rsidR="00424262" w:rsidRPr="002A0812" w:rsidRDefault="0087571A" w:rsidP="00AA35BF">
      <w:pPr>
        <w:spacing w:before="120"/>
        <w:ind w:left="3419" w:hanging="3419"/>
        <w:jc w:val="both"/>
      </w:pPr>
      <w:r w:rsidRPr="002A0812">
        <w:t>За одобряване на</w:t>
      </w:r>
      <w:r w:rsidRPr="002A0812">
        <w:rPr>
          <w:lang w:val="en-US"/>
        </w:rPr>
        <w:t xml:space="preserve"> </w:t>
      </w:r>
      <w:r w:rsidR="00424262" w:rsidRPr="002A0812">
        <w:t>функционалността на системите за подаване на информация към сървър на НАП</w:t>
      </w:r>
    </w:p>
    <w:p w:rsidR="0087571A" w:rsidRPr="002A0812" w:rsidRDefault="0087571A" w:rsidP="00AA35BF">
      <w:pPr>
        <w:spacing w:before="120"/>
        <w:ind w:left="3419" w:hanging="3419"/>
        <w:jc w:val="both"/>
      </w:pPr>
      <w:r w:rsidRPr="002A0812">
        <w:rPr>
          <w:lang w:val="en-US"/>
        </w:rPr>
        <w:t>ЦКС …</w:t>
      </w:r>
      <w:r w:rsidR="00424262" w:rsidRPr="002A0812">
        <w:t>………………………</w:t>
      </w:r>
      <w:r w:rsidRPr="002A0812">
        <w:t xml:space="preserve"> версия </w:t>
      </w:r>
      <w:r w:rsidR="004A595E" w:rsidRPr="002A0812">
        <w:t>………….</w:t>
      </w:r>
      <w:r w:rsidR="00424262" w:rsidRPr="002A0812">
        <w:t>……производител……………………………….</w:t>
      </w:r>
    </w:p>
    <w:p w:rsidR="00424262" w:rsidRPr="002A0812" w:rsidRDefault="0087571A" w:rsidP="000A3473">
      <w:pPr>
        <w:ind w:firstLine="708"/>
        <w:rPr>
          <w:i/>
        </w:rPr>
      </w:pPr>
      <w:r w:rsidRPr="002A0812">
        <w:rPr>
          <w:i/>
          <w:sz w:val="22"/>
          <w:szCs w:val="22"/>
        </w:rPr>
        <w:t>(наименование)</w:t>
      </w:r>
      <w:r w:rsidR="002A0812" w:rsidRPr="002A0812">
        <w:rPr>
          <w:i/>
          <w:sz w:val="22"/>
          <w:szCs w:val="22"/>
        </w:rPr>
        <w:tab/>
      </w:r>
      <w:r w:rsidR="002A0812" w:rsidRPr="002A0812">
        <w:rPr>
          <w:i/>
          <w:sz w:val="22"/>
          <w:szCs w:val="22"/>
        </w:rPr>
        <w:tab/>
      </w:r>
      <w:r w:rsidR="006C7EDB" w:rsidRPr="002A0812">
        <w:rPr>
          <w:i/>
          <w:sz w:val="22"/>
          <w:szCs w:val="22"/>
        </w:rPr>
        <w:t>(№ на версия)</w:t>
      </w:r>
      <w:r w:rsidR="00424262" w:rsidRPr="002A0812">
        <w:rPr>
          <w:i/>
          <w:sz w:val="22"/>
          <w:szCs w:val="22"/>
        </w:rPr>
        <w:tab/>
      </w:r>
      <w:r w:rsidR="00424262" w:rsidRPr="002A0812">
        <w:rPr>
          <w:i/>
          <w:sz w:val="22"/>
          <w:szCs w:val="22"/>
        </w:rPr>
        <w:tab/>
      </w:r>
      <w:r w:rsidR="00212924" w:rsidRPr="002A0812">
        <w:rPr>
          <w:i/>
          <w:sz w:val="22"/>
          <w:szCs w:val="22"/>
        </w:rPr>
        <w:t>(наименование на производителя</w:t>
      </w:r>
      <w:r w:rsidR="00424262" w:rsidRPr="002A0812">
        <w:rPr>
          <w:i/>
        </w:rPr>
        <w:t>)</w:t>
      </w:r>
    </w:p>
    <w:p w:rsidR="00424262" w:rsidRPr="002A0812" w:rsidRDefault="00424262" w:rsidP="000A3473">
      <w:pPr>
        <w:jc w:val="center"/>
        <w:rPr>
          <w:i/>
        </w:rPr>
      </w:pPr>
    </w:p>
    <w:p w:rsidR="00424262" w:rsidRPr="002A0812" w:rsidRDefault="00424262" w:rsidP="00424262">
      <w:pPr>
        <w:spacing w:before="120"/>
        <w:ind w:left="3419" w:hanging="3419"/>
        <w:jc w:val="both"/>
      </w:pPr>
      <w:r w:rsidRPr="002A0812">
        <w:t>КЛС</w:t>
      </w:r>
      <w:r w:rsidRPr="002A0812">
        <w:rPr>
          <w:lang w:val="en-US"/>
        </w:rPr>
        <w:t xml:space="preserve"> …</w:t>
      </w:r>
      <w:r w:rsidRPr="002A0812">
        <w:t>…………………………</w:t>
      </w:r>
      <w:r w:rsidR="002A0812">
        <w:t xml:space="preserve"> версия </w:t>
      </w:r>
      <w:r w:rsidRPr="002A0812">
        <w:t>……….……производител……………………………….</w:t>
      </w:r>
    </w:p>
    <w:p w:rsidR="00424262" w:rsidRPr="002A0812" w:rsidRDefault="002A0812" w:rsidP="000A3473">
      <w:pPr>
        <w:ind w:left="708"/>
        <w:rPr>
          <w:i/>
        </w:rPr>
      </w:pPr>
      <w:r w:rsidRPr="002A0812">
        <w:rPr>
          <w:i/>
          <w:sz w:val="22"/>
          <w:szCs w:val="22"/>
        </w:rPr>
        <w:t>(наименование)</w:t>
      </w:r>
      <w:r w:rsidRPr="002A0812">
        <w:rPr>
          <w:i/>
          <w:sz w:val="22"/>
          <w:szCs w:val="22"/>
        </w:rPr>
        <w:tab/>
      </w:r>
      <w:r w:rsidRPr="002A0812">
        <w:rPr>
          <w:i/>
          <w:sz w:val="22"/>
          <w:szCs w:val="22"/>
        </w:rPr>
        <w:tab/>
        <w:t>(№ на версия)</w:t>
      </w:r>
      <w:r w:rsidRPr="002A0812">
        <w:rPr>
          <w:i/>
          <w:sz w:val="22"/>
          <w:szCs w:val="22"/>
        </w:rPr>
        <w:tab/>
      </w:r>
      <w:r w:rsidRPr="002A0812">
        <w:rPr>
          <w:i/>
          <w:sz w:val="22"/>
          <w:szCs w:val="22"/>
        </w:rPr>
        <w:tab/>
      </w:r>
      <w:r w:rsidR="00212924" w:rsidRPr="002A0812">
        <w:rPr>
          <w:i/>
          <w:sz w:val="22"/>
          <w:szCs w:val="22"/>
        </w:rPr>
        <w:t>(наименование на производителя</w:t>
      </w:r>
      <w:r w:rsidR="00424262" w:rsidRPr="002A0812">
        <w:rPr>
          <w:i/>
        </w:rPr>
        <w:t>)</w:t>
      </w:r>
    </w:p>
    <w:p w:rsidR="00424262" w:rsidRPr="002A0812" w:rsidRDefault="00424262" w:rsidP="000A3473">
      <w:pPr>
        <w:ind w:firstLine="708"/>
        <w:rPr>
          <w:i/>
        </w:rPr>
      </w:pPr>
    </w:p>
    <w:p w:rsidR="00292785" w:rsidRPr="002A0812" w:rsidRDefault="006E27B5" w:rsidP="00AA35BF">
      <w:pPr>
        <w:spacing w:before="120"/>
        <w:ind w:left="3419" w:hanging="3419"/>
        <w:jc w:val="both"/>
      </w:pPr>
      <w:r w:rsidRPr="002A0812">
        <w:t>Прилагам следните документи</w:t>
      </w:r>
      <w:r w:rsidR="006821E1" w:rsidRPr="002A0812">
        <w:t xml:space="preserve"> на електронен носител </w:t>
      </w:r>
      <w:r w:rsidR="006821E1" w:rsidRPr="002A0812">
        <w:rPr>
          <w:lang w:val="en-US"/>
        </w:rPr>
        <w:t>(CD/DVD)</w:t>
      </w:r>
      <w:r w:rsidRPr="002A0812">
        <w:t>:</w:t>
      </w:r>
      <w:r w:rsidR="006D446E" w:rsidRPr="002A0812">
        <w:t xml:space="preserve"> </w:t>
      </w:r>
    </w:p>
    <w:p w:rsidR="00CB7A16" w:rsidRPr="002A0812" w:rsidRDefault="006C7EDB" w:rsidP="00CB7A16">
      <w:pPr>
        <w:numPr>
          <w:ilvl w:val="0"/>
          <w:numId w:val="7"/>
        </w:numPr>
        <w:spacing w:before="120"/>
        <w:jc w:val="both"/>
      </w:pPr>
      <w:r w:rsidRPr="002A0812">
        <w:t xml:space="preserve">Протокол </w:t>
      </w:r>
      <w:r w:rsidR="00D32C61" w:rsidRPr="002A0812">
        <w:t xml:space="preserve">за одобряване на посочената ЦКС </w:t>
      </w:r>
      <w:r w:rsidR="006A296A" w:rsidRPr="002A0812">
        <w:t>№</w:t>
      </w:r>
      <w:r w:rsidR="00CB7A16" w:rsidRPr="002A0812">
        <w:t>..</w:t>
      </w:r>
      <w:r w:rsidR="006A296A" w:rsidRPr="002A0812">
        <w:t>……</w:t>
      </w:r>
      <w:r w:rsidR="00A004A0" w:rsidRPr="002A0812">
        <w:t>..</w:t>
      </w:r>
      <w:r w:rsidR="006A296A" w:rsidRPr="002A0812">
        <w:t>……../………</w:t>
      </w:r>
      <w:r w:rsidR="00A004A0" w:rsidRPr="002A0812">
        <w:t>……</w:t>
      </w:r>
    </w:p>
    <w:p w:rsidR="00CB7A16" w:rsidRPr="002A0812" w:rsidRDefault="002A0812" w:rsidP="002A0812">
      <w:pPr>
        <w:ind w:left="1127" w:firstLine="4537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(№ и дата на протокол)</w:t>
      </w:r>
    </w:p>
    <w:p w:rsidR="00053293" w:rsidRPr="002A0812" w:rsidRDefault="006A296A" w:rsidP="00805BC9">
      <w:pPr>
        <w:ind w:left="720"/>
        <w:jc w:val="both"/>
      </w:pPr>
      <w:r w:rsidRPr="002A0812">
        <w:t>от сертифицирана лаборатория …</w:t>
      </w:r>
      <w:r w:rsidR="00CB7A16" w:rsidRPr="002A0812">
        <w:t>…………………………………</w:t>
      </w:r>
      <w:r w:rsidRPr="002A0812">
        <w:t>……………………..</w:t>
      </w:r>
      <w:r w:rsidR="00D32C61" w:rsidRPr="002A0812">
        <w:t>,</w:t>
      </w:r>
      <w:r w:rsidR="00053293" w:rsidRPr="002A0812">
        <w:t xml:space="preserve"> </w:t>
      </w:r>
    </w:p>
    <w:p w:rsidR="00053293" w:rsidRPr="002A0812" w:rsidRDefault="00053293" w:rsidP="000A3473">
      <w:pPr>
        <w:ind w:left="708" w:firstLine="4537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лабораторията</w:t>
      </w:r>
      <w:r w:rsidR="006B5653" w:rsidRPr="002A0812">
        <w:rPr>
          <w:i/>
          <w:sz w:val="22"/>
          <w:szCs w:val="22"/>
        </w:rPr>
        <w:t>)</w:t>
      </w:r>
    </w:p>
    <w:p w:rsidR="006A296A" w:rsidRPr="002A0812" w:rsidRDefault="00CB7A16" w:rsidP="000A3473">
      <w:pPr>
        <w:pStyle w:val="ListParagraph"/>
        <w:numPr>
          <w:ilvl w:val="0"/>
          <w:numId w:val="8"/>
        </w:numPr>
        <w:jc w:val="both"/>
      </w:pPr>
      <w:r w:rsidRPr="002A0812">
        <w:t>.</w:t>
      </w:r>
      <w:r w:rsidR="00053293" w:rsidRPr="002A0812">
        <w:t>………………………</w:t>
      </w:r>
      <w:r w:rsidR="00D32C61" w:rsidRPr="002A0812">
        <w:t>..</w:t>
      </w:r>
      <w:r w:rsidR="00053293" w:rsidRPr="002A0812">
        <w:t>.</w:t>
      </w:r>
    </w:p>
    <w:p w:rsidR="006B5653" w:rsidRPr="002A0812" w:rsidRDefault="00D32C61" w:rsidP="000A3473">
      <w:pPr>
        <w:ind w:left="708" w:firstLine="360"/>
        <w:rPr>
          <w:sz w:val="22"/>
          <w:szCs w:val="22"/>
          <w:vertAlign w:val="superscript"/>
        </w:rPr>
      </w:pPr>
      <w:r w:rsidRPr="002A0812">
        <w:rPr>
          <w:i/>
          <w:sz w:val="22"/>
          <w:szCs w:val="22"/>
        </w:rPr>
        <w:t>(наименование на файл)</w:t>
      </w:r>
    </w:p>
    <w:p w:rsidR="000A72B7" w:rsidRPr="002A0812" w:rsidRDefault="000A72B7" w:rsidP="00DA616F">
      <w:pPr>
        <w:numPr>
          <w:ilvl w:val="0"/>
          <w:numId w:val="7"/>
        </w:numPr>
        <w:spacing w:before="120"/>
        <w:jc w:val="both"/>
      </w:pPr>
      <w:r w:rsidRPr="002A0812">
        <w:t>Документи, описващи съответствиет</w:t>
      </w:r>
      <w:r w:rsidR="00DA616F" w:rsidRPr="002A0812">
        <w:t xml:space="preserve">о на ЦКС/КЛС с изискванията на </w:t>
      </w:r>
      <w:r w:rsidR="00DA616F" w:rsidRPr="002A0812">
        <w:rPr>
          <w:b/>
          <w:i/>
        </w:rPr>
        <w:t>Закона за хазарта</w:t>
      </w:r>
      <w:r w:rsidR="00DA616F" w:rsidRPr="002A0812">
        <w:t xml:space="preserve"> (З</w:t>
      </w:r>
      <w:r w:rsidRPr="002A0812">
        <w:t>Х</w:t>
      </w:r>
      <w:r w:rsidR="00DA616F" w:rsidRPr="002A0812">
        <w:t>)</w:t>
      </w:r>
      <w:r w:rsidRPr="002A0812">
        <w:t xml:space="preserve"> и наредбата</w:t>
      </w:r>
    </w:p>
    <w:p w:rsidR="000A72B7" w:rsidRPr="002A0812" w:rsidRDefault="000A72B7" w:rsidP="00A004A0">
      <w:pPr>
        <w:numPr>
          <w:ilvl w:val="1"/>
          <w:numId w:val="7"/>
        </w:numPr>
        <w:ind w:left="0" w:firstLine="709"/>
        <w:jc w:val="both"/>
      </w:pPr>
      <w:r w:rsidRPr="002A0812">
        <w:t>………………………………</w:t>
      </w:r>
      <w:r w:rsidR="00B20A34" w:rsidRPr="002A0812">
        <w:t>…………………</w:t>
      </w:r>
      <w:r w:rsidR="002A0812">
        <w:t>……………………………………</w:t>
      </w:r>
    </w:p>
    <w:p w:rsidR="000A72B7" w:rsidRPr="002A0812" w:rsidRDefault="000A72B7" w:rsidP="002A0812">
      <w:pPr>
        <w:ind w:left="708" w:firstLine="360"/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документ, наименование на файл</w:t>
      </w:r>
      <w:r w:rsidR="00B20A34" w:rsidRPr="002A0812">
        <w:rPr>
          <w:i/>
          <w:sz w:val="22"/>
          <w:szCs w:val="22"/>
        </w:rPr>
        <w:t>)</w:t>
      </w:r>
    </w:p>
    <w:p w:rsidR="00B20A34" w:rsidRDefault="00B20A34" w:rsidP="00A004A0">
      <w:pPr>
        <w:numPr>
          <w:ilvl w:val="1"/>
          <w:numId w:val="7"/>
        </w:numPr>
        <w:ind w:left="0" w:firstLine="709"/>
        <w:jc w:val="both"/>
      </w:pPr>
      <w:r w:rsidRPr="002A0812">
        <w:lastRenderedPageBreak/>
        <w:t>…………………………………………………</w:t>
      </w:r>
      <w:r w:rsidR="00390B79" w:rsidRPr="002A0812">
        <w:t>………………………………………</w:t>
      </w:r>
    </w:p>
    <w:p w:rsidR="002A0812" w:rsidRDefault="002A0812" w:rsidP="002A0812">
      <w:pPr>
        <w:ind w:left="708" w:firstLine="360"/>
        <w:jc w:val="center"/>
        <w:rPr>
          <w:i/>
          <w:sz w:val="22"/>
          <w:szCs w:val="22"/>
        </w:rPr>
      </w:pPr>
    </w:p>
    <w:p w:rsidR="00B20A34" w:rsidRPr="002A0812" w:rsidRDefault="00B20A34" w:rsidP="002A0812">
      <w:pPr>
        <w:ind w:left="708" w:firstLine="360"/>
        <w:jc w:val="center"/>
        <w:rPr>
          <w:i/>
        </w:rPr>
      </w:pPr>
      <w:r w:rsidRPr="002A0812">
        <w:rPr>
          <w:i/>
          <w:sz w:val="22"/>
          <w:szCs w:val="22"/>
        </w:rPr>
        <w:t>(наименование на документ, наименование на файл</w:t>
      </w:r>
      <w:r w:rsidRPr="002A0812">
        <w:rPr>
          <w:i/>
        </w:rPr>
        <w:t>)</w:t>
      </w:r>
    </w:p>
    <w:p w:rsidR="009061BC" w:rsidRPr="002A0812" w:rsidRDefault="009061BC" w:rsidP="004A595E">
      <w:pPr>
        <w:numPr>
          <w:ilvl w:val="1"/>
          <w:numId w:val="7"/>
        </w:numPr>
        <w:ind w:left="0" w:firstLine="709"/>
        <w:jc w:val="both"/>
      </w:pPr>
      <w:r w:rsidRPr="002A0812">
        <w:t>…………………………………………</w:t>
      </w:r>
      <w:r w:rsidR="00390B79" w:rsidRPr="002A0812">
        <w:t>………………………………………</w:t>
      </w:r>
      <w:r w:rsidR="002A0812">
        <w:t>………</w:t>
      </w:r>
    </w:p>
    <w:p w:rsidR="008E4925" w:rsidRPr="002A0812" w:rsidRDefault="0030399A" w:rsidP="00DA616F">
      <w:pPr>
        <w:numPr>
          <w:ilvl w:val="0"/>
          <w:numId w:val="7"/>
        </w:numPr>
        <w:spacing w:before="120"/>
        <w:jc w:val="both"/>
      </w:pPr>
      <w:r w:rsidRPr="002A0812">
        <w:t xml:space="preserve">Документ, съдържащ описание на функциите на системата за подаване на информация към сървър на НАП </w:t>
      </w:r>
    </w:p>
    <w:p w:rsidR="000A72B7" w:rsidRPr="002A0812" w:rsidRDefault="008E4925" w:rsidP="004A595E">
      <w:pPr>
        <w:ind w:left="720"/>
        <w:jc w:val="both"/>
      </w:pPr>
      <w:r w:rsidRPr="002A0812">
        <w:t>………………...</w:t>
      </w:r>
      <w:r w:rsidR="0030399A" w:rsidRPr="002A0812">
        <w:t>………………………………</w:t>
      </w:r>
      <w:r w:rsidR="00AC1B03" w:rsidRPr="002A0812">
        <w:t>……………</w:t>
      </w:r>
      <w:r w:rsidR="002A0812">
        <w:t>…………………………………</w:t>
      </w:r>
    </w:p>
    <w:p w:rsidR="00E8544D" w:rsidRPr="002A0812" w:rsidRDefault="0030399A" w:rsidP="002A0812">
      <w:pPr>
        <w:ind w:left="708" w:firstLine="360"/>
        <w:jc w:val="center"/>
        <w:rPr>
          <w:i/>
        </w:rPr>
      </w:pPr>
      <w:r w:rsidRPr="002A0812">
        <w:rPr>
          <w:i/>
          <w:sz w:val="22"/>
          <w:szCs w:val="22"/>
        </w:rPr>
        <w:t>(наименовани</w:t>
      </w:r>
      <w:r w:rsidR="00CA528A" w:rsidRPr="002A0812">
        <w:rPr>
          <w:i/>
          <w:sz w:val="22"/>
          <w:szCs w:val="22"/>
        </w:rPr>
        <w:t xml:space="preserve">е на </w:t>
      </w:r>
      <w:r w:rsidRPr="002A0812">
        <w:rPr>
          <w:i/>
          <w:sz w:val="22"/>
          <w:szCs w:val="22"/>
        </w:rPr>
        <w:t xml:space="preserve"> докум</w:t>
      </w:r>
      <w:r w:rsidR="00CA528A" w:rsidRPr="002A0812">
        <w:rPr>
          <w:i/>
          <w:sz w:val="22"/>
          <w:szCs w:val="22"/>
        </w:rPr>
        <w:t xml:space="preserve">ент, респ. файл, или </w:t>
      </w:r>
      <w:r w:rsidR="0030180B" w:rsidRPr="002A0812">
        <w:rPr>
          <w:i/>
          <w:sz w:val="22"/>
          <w:szCs w:val="22"/>
        </w:rPr>
        <w:t xml:space="preserve">се посочва </w:t>
      </w:r>
      <w:r w:rsidR="00CA528A" w:rsidRPr="002A0812">
        <w:rPr>
          <w:i/>
          <w:sz w:val="22"/>
          <w:szCs w:val="22"/>
        </w:rPr>
        <w:t>съответната част от документ по т. 1</w:t>
      </w:r>
      <w:r w:rsidR="00CA528A" w:rsidRPr="002A0812">
        <w:rPr>
          <w:i/>
        </w:rPr>
        <w:t>)</w:t>
      </w:r>
    </w:p>
    <w:p w:rsidR="000A72B7" w:rsidRPr="002A0812" w:rsidRDefault="0030180B" w:rsidP="00DA616F">
      <w:pPr>
        <w:numPr>
          <w:ilvl w:val="0"/>
          <w:numId w:val="7"/>
        </w:numPr>
        <w:spacing w:before="120"/>
        <w:jc w:val="both"/>
      </w:pPr>
      <w:r w:rsidRPr="002A0812">
        <w:t>Документ, съдържащ описание на процедурите за поддръжка</w:t>
      </w:r>
    </w:p>
    <w:p w:rsidR="00BE5E4F" w:rsidRPr="002A0812" w:rsidRDefault="00BE5E4F" w:rsidP="00FE404D">
      <w:pPr>
        <w:ind w:left="720"/>
        <w:jc w:val="both"/>
      </w:pPr>
      <w:r w:rsidRPr="002A0812">
        <w:t>………………</w:t>
      </w:r>
      <w:r w:rsidR="008E4925" w:rsidRPr="002A0812">
        <w:t>..</w:t>
      </w:r>
      <w:r w:rsidRPr="002A0812">
        <w:t>…………………………</w:t>
      </w:r>
      <w:r w:rsidR="00AC1B03" w:rsidRPr="002A0812">
        <w:t>……………………………..</w:t>
      </w:r>
      <w:r w:rsidR="002A0812">
        <w:t>………………………</w:t>
      </w:r>
    </w:p>
    <w:p w:rsidR="008A1D24" w:rsidRPr="002A0812" w:rsidRDefault="008A1D24" w:rsidP="002A0812">
      <w:pPr>
        <w:ind w:left="708" w:firstLine="360"/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8A1D24" w:rsidRPr="002A0812" w:rsidRDefault="008A1D24" w:rsidP="00DA616F">
      <w:pPr>
        <w:numPr>
          <w:ilvl w:val="0"/>
          <w:numId w:val="7"/>
        </w:numPr>
        <w:spacing w:before="120"/>
        <w:jc w:val="both"/>
      </w:pPr>
      <w:r w:rsidRPr="002A0812">
        <w:t>Документ, съдържащ съобщенията за грешки</w:t>
      </w:r>
    </w:p>
    <w:p w:rsidR="00BE5E4F" w:rsidRPr="002A0812" w:rsidRDefault="00BE5E4F" w:rsidP="00FE404D">
      <w:pPr>
        <w:ind w:left="720"/>
        <w:jc w:val="both"/>
      </w:pPr>
      <w:r w:rsidRPr="002A0812">
        <w:t>……………………………………………………………………</w:t>
      </w:r>
      <w:r w:rsidR="002A0812">
        <w:t>…………………………</w:t>
      </w:r>
    </w:p>
    <w:p w:rsidR="008A1D24" w:rsidRPr="002A0812" w:rsidRDefault="008A1D24" w:rsidP="002A0812">
      <w:pPr>
        <w:ind w:left="708" w:firstLine="360"/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B503CB" w:rsidRPr="002A0812" w:rsidRDefault="00340BEE" w:rsidP="00405700">
      <w:pPr>
        <w:numPr>
          <w:ilvl w:val="0"/>
          <w:numId w:val="7"/>
        </w:numPr>
        <w:spacing w:before="120"/>
        <w:jc w:val="both"/>
      </w:pPr>
      <w:r w:rsidRPr="002A0812">
        <w:t xml:space="preserve">Документ, описващ </w:t>
      </w:r>
      <w:r w:rsidR="00BE5E4F" w:rsidRPr="002A0812">
        <w:t xml:space="preserve">изпълнение на изискванията </w:t>
      </w:r>
      <w:r w:rsidR="00B503CB" w:rsidRPr="002A0812">
        <w:t>на</w:t>
      </w:r>
      <w:r w:rsidR="00BE5E4F" w:rsidRPr="002A0812">
        <w:t xml:space="preserve"> чл. 15, ал. 2</w:t>
      </w:r>
      <w:r w:rsidR="00B503CB" w:rsidRPr="002A0812">
        <w:t>,</w:t>
      </w:r>
      <w:r w:rsidR="00BE5E4F" w:rsidRPr="002A0812">
        <w:t xml:space="preserve"> </w:t>
      </w:r>
      <w:r w:rsidR="00B503CB" w:rsidRPr="002A0812">
        <w:t xml:space="preserve">чл. 17 и чл. 19 </w:t>
      </w:r>
      <w:r w:rsidR="00BE5E4F" w:rsidRPr="002A0812">
        <w:t>от наредб</w:t>
      </w:r>
      <w:r w:rsidR="00B503CB" w:rsidRPr="002A0812">
        <w:t xml:space="preserve">ата </w:t>
      </w:r>
    </w:p>
    <w:p w:rsidR="00B503CB" w:rsidRPr="002A0812" w:rsidRDefault="00B503CB" w:rsidP="00FE404D">
      <w:pPr>
        <w:ind w:left="720"/>
        <w:jc w:val="both"/>
      </w:pPr>
      <w:r w:rsidRPr="002A0812">
        <w:t>……………………………………………</w:t>
      </w:r>
      <w:r w:rsidR="00181AA6" w:rsidRPr="002A0812">
        <w:t>………………………………</w:t>
      </w:r>
      <w:r w:rsidRPr="002A0812">
        <w:t>……………………</w:t>
      </w:r>
    </w:p>
    <w:p w:rsidR="00B503CB" w:rsidRPr="002A0812" w:rsidRDefault="00B503CB" w:rsidP="000A3473">
      <w:pPr>
        <w:ind w:left="708" w:firstLine="360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982041" w:rsidRPr="002A0812" w:rsidRDefault="00982041" w:rsidP="00982041">
      <w:pPr>
        <w:numPr>
          <w:ilvl w:val="0"/>
          <w:numId w:val="7"/>
        </w:numPr>
        <w:spacing w:before="120"/>
        <w:jc w:val="both"/>
      </w:pPr>
      <w:r w:rsidRPr="002A0812">
        <w:t xml:space="preserve">Описание на </w:t>
      </w:r>
      <w:r w:rsidR="00C35C83" w:rsidRPr="002A0812">
        <w:t xml:space="preserve">достъпа до КЛС по чл. 15, ал. 3 от наредбата, вкл. </w:t>
      </w:r>
      <w:r w:rsidRPr="002A0812">
        <w:t>функционалността на приложение</w:t>
      </w:r>
      <w:r w:rsidR="00C35C83" w:rsidRPr="002A0812">
        <w:t>то</w:t>
      </w:r>
      <w:r w:rsidRPr="002A0812">
        <w:t xml:space="preserve"> за достъп до съхранената информация на КЛС </w:t>
      </w:r>
    </w:p>
    <w:p w:rsidR="00982041" w:rsidRPr="002A0812" w:rsidRDefault="00982041" w:rsidP="00805BC9">
      <w:pPr>
        <w:ind w:left="720"/>
        <w:jc w:val="both"/>
      </w:pPr>
      <w:r w:rsidRPr="002A0812">
        <w:t>……………………………………………………………………</w:t>
      </w:r>
      <w:r w:rsidR="002A0812">
        <w:t>…………………………</w:t>
      </w:r>
    </w:p>
    <w:p w:rsidR="00982041" w:rsidRPr="002A0812" w:rsidRDefault="00982041" w:rsidP="000A3473">
      <w:pPr>
        <w:ind w:left="708" w:firstLine="360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AB00F6" w:rsidRPr="002A0812" w:rsidRDefault="00AB00F6" w:rsidP="00181AA6">
      <w:pPr>
        <w:numPr>
          <w:ilvl w:val="0"/>
          <w:numId w:val="7"/>
        </w:numPr>
        <w:spacing w:before="120"/>
        <w:jc w:val="both"/>
      </w:pPr>
      <w:r w:rsidRPr="002A0812">
        <w:t xml:space="preserve">Документ, описващ начина на достъп до ЦКС, КЛС, Уеб-сайта на ОХИ за целите на </w:t>
      </w:r>
      <w:r w:rsidR="00C35C83" w:rsidRPr="002A0812">
        <w:t>извършване на тестове</w:t>
      </w:r>
      <w:r w:rsidRPr="002A0812">
        <w:t xml:space="preserve"> на </w:t>
      </w:r>
      <w:r w:rsidR="00C35C83" w:rsidRPr="002A0812">
        <w:t xml:space="preserve">функционалността на </w:t>
      </w:r>
      <w:r w:rsidRPr="002A0812">
        <w:t xml:space="preserve">ЦКС и КЛС </w:t>
      </w:r>
      <w:r w:rsidR="00F02A65" w:rsidRPr="002A0812">
        <w:t xml:space="preserve"> в съответствие с методика</w:t>
      </w:r>
      <w:r w:rsidR="00181AA6" w:rsidRPr="002A0812">
        <w:t>,</w:t>
      </w:r>
      <w:r w:rsidR="00F02A65" w:rsidRPr="002A0812">
        <w:t xml:space="preserve"> </w:t>
      </w:r>
      <w:r w:rsidR="00181AA6" w:rsidRPr="002A0812">
        <w:t>утвърдена от изпълнителния директор на НАП</w:t>
      </w:r>
    </w:p>
    <w:p w:rsidR="00036228" w:rsidRPr="002A0812" w:rsidRDefault="00036228" w:rsidP="00805BC9">
      <w:pPr>
        <w:ind w:left="720"/>
        <w:jc w:val="both"/>
      </w:pPr>
      <w:r w:rsidRPr="002A0812">
        <w:t>………………………………………………………………</w:t>
      </w:r>
      <w:r w:rsidR="00181AA6" w:rsidRPr="002A0812">
        <w:t>………………………………</w:t>
      </w:r>
      <w:r w:rsidR="002A0812">
        <w:t>…</w:t>
      </w:r>
    </w:p>
    <w:p w:rsidR="00036228" w:rsidRPr="002A0812" w:rsidRDefault="00036228" w:rsidP="002A0812">
      <w:pPr>
        <w:ind w:left="708" w:firstLine="360"/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F02A65" w:rsidRPr="002A0812" w:rsidRDefault="00F02A65" w:rsidP="00AB00F6">
      <w:pPr>
        <w:numPr>
          <w:ilvl w:val="0"/>
          <w:numId w:val="7"/>
        </w:numPr>
        <w:spacing w:before="120"/>
        <w:jc w:val="both"/>
      </w:pPr>
      <w:r w:rsidRPr="002A0812">
        <w:t xml:space="preserve">Данни </w:t>
      </w:r>
      <w:r w:rsidR="00B73360" w:rsidRPr="002A0812">
        <w:t xml:space="preserve">на лице/а </w:t>
      </w:r>
      <w:r w:rsidRPr="002A0812">
        <w:t xml:space="preserve">за контакт </w:t>
      </w:r>
      <w:r w:rsidR="00B73360" w:rsidRPr="002A0812">
        <w:t xml:space="preserve">- </w:t>
      </w:r>
      <w:r w:rsidRPr="002A0812">
        <w:t xml:space="preserve"> представител</w:t>
      </w:r>
      <w:r w:rsidR="00B73360" w:rsidRPr="002A0812">
        <w:t>/и</w:t>
      </w:r>
      <w:r w:rsidRPr="002A0812">
        <w:t xml:space="preserve"> на ОХИ за оказване на съдействие в периода на тестване</w:t>
      </w:r>
    </w:p>
    <w:p w:rsidR="00B73360" w:rsidRPr="002A0812" w:rsidRDefault="00B73360" w:rsidP="00805BC9">
      <w:pPr>
        <w:ind w:left="720"/>
        <w:jc w:val="both"/>
      </w:pPr>
      <w:r w:rsidRPr="002A0812">
        <w:t>……………………</w:t>
      </w:r>
      <w:r w:rsidR="002A0812">
        <w:t>……………………………………………………………………………</w:t>
      </w:r>
    </w:p>
    <w:p w:rsidR="00B73360" w:rsidRPr="002A0812" w:rsidRDefault="00B73360" w:rsidP="002A0812">
      <w:pPr>
        <w:ind w:left="708" w:firstLine="360"/>
        <w:jc w:val="center"/>
        <w:rPr>
          <w:i/>
          <w:sz w:val="22"/>
          <w:szCs w:val="22"/>
        </w:rPr>
      </w:pPr>
      <w:r w:rsidRPr="002A0812">
        <w:rPr>
          <w:i/>
          <w:sz w:val="22"/>
          <w:szCs w:val="22"/>
        </w:rPr>
        <w:t>(наименование на  документ, респ. файл, или се посочва съответната част от документ по т. 1)</w:t>
      </w:r>
    </w:p>
    <w:p w:rsidR="006C7EDB" w:rsidRPr="002A0812" w:rsidRDefault="006C7EDB" w:rsidP="006C7EDB">
      <w:pPr>
        <w:numPr>
          <w:ilvl w:val="0"/>
          <w:numId w:val="7"/>
        </w:numPr>
        <w:spacing w:before="120"/>
        <w:jc w:val="both"/>
      </w:pPr>
      <w:r w:rsidRPr="002A0812">
        <w:t xml:space="preserve">Други </w:t>
      </w:r>
    </w:p>
    <w:p w:rsidR="006C7EDB" w:rsidRPr="002A0812" w:rsidRDefault="006C7EDB" w:rsidP="00805BC9">
      <w:pPr>
        <w:ind w:left="720"/>
        <w:jc w:val="both"/>
      </w:pPr>
      <w:r w:rsidRPr="002A0812">
        <w:t>……………………</w:t>
      </w:r>
      <w:r w:rsidR="002A0812">
        <w:t>…………………………………………………………………………</w:t>
      </w:r>
    </w:p>
    <w:p w:rsidR="006C7EDB" w:rsidRPr="002A0812" w:rsidRDefault="006C7EDB" w:rsidP="00805BC9">
      <w:pPr>
        <w:ind w:left="720"/>
        <w:jc w:val="both"/>
      </w:pPr>
      <w:r w:rsidRPr="002A0812">
        <w:t>……………………</w:t>
      </w:r>
      <w:r w:rsidR="002A0812">
        <w:t>…………………………………………………………………………</w:t>
      </w:r>
    </w:p>
    <w:p w:rsidR="006C7EDB" w:rsidRPr="002A0812" w:rsidRDefault="006C7EDB" w:rsidP="00DA616F">
      <w:pPr>
        <w:spacing w:before="120"/>
        <w:ind w:left="720"/>
        <w:jc w:val="both"/>
      </w:pPr>
    </w:p>
    <w:p w:rsidR="001775E9" w:rsidRPr="002A0812" w:rsidRDefault="001775E9" w:rsidP="006D446E">
      <w:pPr>
        <w:pStyle w:val="BodyText3"/>
        <w:rPr>
          <w:szCs w:val="24"/>
        </w:rPr>
      </w:pPr>
    </w:p>
    <w:p w:rsidR="006E27B5" w:rsidRPr="002A0812" w:rsidRDefault="006E27B5" w:rsidP="006D446E">
      <w:pPr>
        <w:pStyle w:val="BodyText3"/>
        <w:rPr>
          <w:szCs w:val="24"/>
        </w:rPr>
      </w:pPr>
      <w:r w:rsidRPr="002A0812">
        <w:rPr>
          <w:szCs w:val="24"/>
        </w:rPr>
        <w:t>дата:</w:t>
      </w:r>
      <w:r w:rsidR="00D74278" w:rsidRPr="002A0812">
        <w:rPr>
          <w:szCs w:val="24"/>
        </w:rPr>
        <w:t xml:space="preserve"> ………………</w:t>
      </w:r>
    </w:p>
    <w:p w:rsidR="00DA5099" w:rsidRPr="002A0812" w:rsidRDefault="006E27B5" w:rsidP="006D446E">
      <w:pPr>
        <w:pStyle w:val="BodyText3"/>
        <w:tabs>
          <w:tab w:val="left" w:pos="5954"/>
        </w:tabs>
        <w:rPr>
          <w:szCs w:val="24"/>
        </w:rPr>
      </w:pPr>
      <w:r w:rsidRPr="002A0812">
        <w:rPr>
          <w:szCs w:val="24"/>
        </w:rPr>
        <w:t xml:space="preserve">гр. </w:t>
      </w:r>
      <w:r w:rsidR="00D74278" w:rsidRPr="002A0812">
        <w:rPr>
          <w:szCs w:val="24"/>
        </w:rPr>
        <w:t>…………………</w:t>
      </w:r>
      <w:r w:rsidR="005E79E4" w:rsidRPr="002A0812">
        <w:rPr>
          <w:szCs w:val="24"/>
        </w:rPr>
        <w:tab/>
      </w:r>
      <w:r w:rsidR="00E8544D" w:rsidRPr="002A0812">
        <w:rPr>
          <w:szCs w:val="24"/>
        </w:rPr>
        <w:tab/>
      </w:r>
      <w:r w:rsidRPr="002A0812">
        <w:rPr>
          <w:b/>
          <w:szCs w:val="24"/>
        </w:rPr>
        <w:t>П</w:t>
      </w:r>
      <w:r w:rsidR="00E8544D" w:rsidRPr="002A0812">
        <w:rPr>
          <w:b/>
          <w:szCs w:val="24"/>
        </w:rPr>
        <w:t>ОДПИС</w:t>
      </w:r>
      <w:r w:rsidRPr="002A0812">
        <w:rPr>
          <w:b/>
          <w:szCs w:val="24"/>
        </w:rPr>
        <w:t>:</w:t>
      </w:r>
      <w:r w:rsidR="00F1289E" w:rsidRPr="002A0812">
        <w:rPr>
          <w:szCs w:val="24"/>
          <w:lang w:val="en-US"/>
        </w:rPr>
        <w:t xml:space="preserve"> ………………</w:t>
      </w:r>
      <w:r w:rsidR="00D74278" w:rsidRPr="002A0812">
        <w:rPr>
          <w:szCs w:val="24"/>
        </w:rPr>
        <w:t>………</w:t>
      </w:r>
    </w:p>
    <w:p w:rsidR="00DA5099" w:rsidRPr="002A0812" w:rsidRDefault="00DA5099" w:rsidP="00E8544D">
      <w:pPr>
        <w:pStyle w:val="BodyText3"/>
        <w:tabs>
          <w:tab w:val="left" w:pos="5954"/>
        </w:tabs>
        <w:rPr>
          <w:szCs w:val="24"/>
          <w:lang w:val="en-US"/>
        </w:rPr>
      </w:pPr>
    </w:p>
    <w:p w:rsidR="00E8544D" w:rsidRPr="002A0812" w:rsidRDefault="00E8544D" w:rsidP="00E8544D">
      <w:pPr>
        <w:pStyle w:val="BodyText3"/>
        <w:tabs>
          <w:tab w:val="left" w:pos="5954"/>
        </w:tabs>
        <w:rPr>
          <w:szCs w:val="24"/>
          <w:lang w:val="en-US"/>
        </w:rPr>
      </w:pPr>
    </w:p>
    <w:p w:rsidR="00A840C6" w:rsidRPr="002A0812" w:rsidRDefault="00A840C6" w:rsidP="00E8544D">
      <w:pPr>
        <w:ind w:firstLine="567"/>
        <w:jc w:val="both"/>
        <w:rPr>
          <w:i/>
          <w:sz w:val="20"/>
          <w:szCs w:val="20"/>
        </w:rPr>
      </w:pPr>
      <w:r w:rsidRPr="002A0812">
        <w:rPr>
          <w:i/>
          <w:sz w:val="20"/>
          <w:szCs w:val="20"/>
        </w:rPr>
        <w:t xml:space="preserve">Национална агенция за приходите обработва и защитава личните Ви данни, съобразно изискванията на </w:t>
      </w:r>
      <w:r w:rsidRPr="002A0812">
        <w:rPr>
          <w:b/>
          <w:i/>
          <w:sz w:val="20"/>
          <w:szCs w:val="20"/>
        </w:rPr>
        <w:t>Закона за защита на личните данни</w:t>
      </w:r>
      <w:r w:rsidRPr="002A0812">
        <w:rPr>
          <w:i/>
          <w:sz w:val="20"/>
          <w:szCs w:val="20"/>
        </w:rPr>
        <w:t xml:space="preserve"> </w:t>
      </w:r>
      <w:r w:rsidRPr="002A0812">
        <w:rPr>
          <w:b/>
          <w:i/>
          <w:sz w:val="20"/>
          <w:szCs w:val="20"/>
        </w:rPr>
        <w:t xml:space="preserve">(ЗЗЛД) </w:t>
      </w:r>
      <w:r w:rsidRPr="002A0812">
        <w:rPr>
          <w:i/>
          <w:sz w:val="20"/>
          <w:szCs w:val="20"/>
        </w:rPr>
        <w:t>и Регламент (ЕС) 2016/679 на Европейския парламент и на Съвета от 27 април 2016 г.</w:t>
      </w:r>
    </w:p>
    <w:p w:rsidR="0061573C" w:rsidRPr="002A0812" w:rsidRDefault="00A840C6" w:rsidP="00E8544D">
      <w:pPr>
        <w:ind w:firstLine="567"/>
        <w:jc w:val="both"/>
        <w:rPr>
          <w:i/>
          <w:sz w:val="20"/>
          <w:szCs w:val="20"/>
        </w:rPr>
      </w:pPr>
      <w:r w:rsidRPr="002A0812">
        <w:rPr>
          <w:i/>
          <w:sz w:val="20"/>
          <w:szCs w:val="20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2A0812">
        <w:rPr>
          <w:b/>
          <w:i/>
          <w:sz w:val="20"/>
          <w:szCs w:val="20"/>
        </w:rPr>
        <w:t xml:space="preserve">„Политика по защита на личните данни в </w:t>
      </w:r>
      <w:r w:rsidRPr="002A0812">
        <w:rPr>
          <w:b/>
          <w:i/>
          <w:sz w:val="20"/>
          <w:szCs w:val="20"/>
        </w:rPr>
        <w:lastRenderedPageBreak/>
        <w:t>Националната агенция за приходите“</w:t>
      </w:r>
      <w:r w:rsidRPr="002A0812">
        <w:rPr>
          <w:i/>
          <w:sz w:val="20"/>
          <w:szCs w:val="20"/>
        </w:rPr>
        <w:t xml:space="preserve">, публикувана на интернет адрес: </w:t>
      </w:r>
      <w:hyperlink r:id="rId8" w:history="1">
        <w:r w:rsidRPr="002A0812">
          <w:rPr>
            <w:rStyle w:val="Hyperlink"/>
            <w:i/>
            <w:sz w:val="20"/>
            <w:szCs w:val="20"/>
            <w:u w:val="none"/>
          </w:rPr>
          <w:t>www.nap.bg</w:t>
        </w:r>
      </w:hyperlink>
      <w:r w:rsidRPr="002A0812">
        <w:rPr>
          <w:i/>
          <w:sz w:val="20"/>
          <w:szCs w:val="20"/>
        </w:rPr>
        <w:t xml:space="preserve"> или да се свържете с нас на имейл адреса на Информационния център на НАП: </w:t>
      </w:r>
      <w:hyperlink r:id="rId9" w:history="1">
        <w:r w:rsidRPr="002A0812">
          <w:rPr>
            <w:rStyle w:val="Hyperlink"/>
            <w:i/>
            <w:sz w:val="20"/>
            <w:szCs w:val="20"/>
            <w:u w:val="none"/>
          </w:rPr>
          <w:t>infocenter@nra.bg</w:t>
        </w:r>
      </w:hyperlink>
      <w:r w:rsidRPr="002A0812">
        <w:rPr>
          <w:i/>
          <w:sz w:val="20"/>
          <w:szCs w:val="20"/>
        </w:rPr>
        <w:t xml:space="preserve"> и телефон: </w:t>
      </w:r>
      <w:hyperlink r:id="rId10" w:history="1">
        <w:r w:rsidRPr="002A0812">
          <w:rPr>
            <w:rStyle w:val="Hyperlink"/>
            <w:i/>
            <w:sz w:val="20"/>
            <w:szCs w:val="20"/>
            <w:u w:val="none"/>
          </w:rPr>
          <w:t>0700 18 700</w:t>
        </w:r>
      </w:hyperlink>
      <w:r w:rsidRPr="002A0812">
        <w:rPr>
          <w:i/>
          <w:sz w:val="20"/>
          <w:szCs w:val="20"/>
        </w:rPr>
        <w:t>.</w:t>
      </w:r>
    </w:p>
    <w:sectPr w:rsidR="0061573C" w:rsidRPr="002A0812" w:rsidSect="002A08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284" w:right="991" w:bottom="0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463" w:rsidRDefault="00B62463">
      <w:r>
        <w:separator/>
      </w:r>
    </w:p>
  </w:endnote>
  <w:endnote w:type="continuationSeparator" w:id="0">
    <w:p w:rsidR="00B62463" w:rsidRDefault="00B6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wissCyr">
    <w:altName w:val="Arial"/>
    <w:charset w:val="00"/>
    <w:family w:val="swiss"/>
    <w:pitch w:val="variable"/>
    <w:sig w:usb0="00000287" w:usb1="000000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B5" w:rsidRDefault="006E27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27B5" w:rsidRDefault="006E27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85" w:rsidRPr="008B3FCF" w:rsidRDefault="00D60285" w:rsidP="00D60285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val="en-US"/>
      </w:rPr>
    </w:pPr>
    <w:r w:rsidRPr="008B3FCF">
      <w:rPr>
        <w:i/>
        <w:sz w:val="14"/>
        <w:szCs w:val="14"/>
      </w:rPr>
      <w:t>Кд</w:t>
    </w:r>
    <w:r w:rsidR="00072E29">
      <w:rPr>
        <w:i/>
        <w:sz w:val="14"/>
        <w:szCs w:val="14"/>
      </w:rPr>
      <w:t>191</w:t>
    </w:r>
    <w:r w:rsidRPr="008B3FCF">
      <w:rPr>
        <w:i/>
        <w:sz w:val="14"/>
        <w:szCs w:val="14"/>
      </w:rPr>
      <w:t xml:space="preserve">, версия </w:t>
    </w:r>
    <w:r w:rsidR="00DA5099">
      <w:rPr>
        <w:i/>
        <w:sz w:val="14"/>
        <w:szCs w:val="14"/>
      </w:rPr>
      <w:t>А</w:t>
    </w:r>
    <w:r>
      <w:rPr>
        <w:i/>
        <w:sz w:val="14"/>
        <w:szCs w:val="14"/>
      </w:rPr>
      <w:t xml:space="preserve">                                                                           </w:t>
    </w:r>
    <w:r w:rsidR="00DA5099" w:rsidRPr="005B0E2E">
      <w:rPr>
        <w:bCs/>
        <w:i/>
        <w:sz w:val="14"/>
        <w:szCs w:val="14"/>
      </w:rPr>
      <w:t xml:space="preserve">3 „Ограничено ползване“ - </w:t>
    </w:r>
    <w:r w:rsidR="00DA5099" w:rsidRPr="000A3473">
      <w:rPr>
        <w:bCs/>
        <w:i/>
        <w:sz w:val="14"/>
        <w:szCs w:val="14"/>
      </w:rPr>
      <w:t>TLP-AMBER</w:t>
    </w:r>
    <w:r>
      <w:rPr>
        <w:i/>
        <w:sz w:val="14"/>
        <w:szCs w:val="14"/>
      </w:rPr>
      <w:t xml:space="preserve">                                                                       </w:t>
    </w:r>
    <w:r w:rsidRPr="008B3FCF">
      <w:rPr>
        <w:i/>
        <w:sz w:val="14"/>
        <w:szCs w:val="14"/>
      </w:rPr>
      <w:t xml:space="preserve">Стр.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PAGE </w:instrText>
    </w:r>
    <w:r w:rsidRPr="008B3FCF">
      <w:rPr>
        <w:i/>
        <w:sz w:val="14"/>
        <w:szCs w:val="14"/>
      </w:rPr>
      <w:fldChar w:fldCharType="separate"/>
    </w:r>
    <w:r w:rsidR="00BF667F">
      <w:rPr>
        <w:i/>
        <w:noProof/>
        <w:sz w:val="14"/>
        <w:szCs w:val="14"/>
      </w:rPr>
      <w:t>3</w:t>
    </w:r>
    <w:r w:rsidRPr="008B3FCF">
      <w:rPr>
        <w:i/>
        <w:sz w:val="14"/>
        <w:szCs w:val="14"/>
      </w:rPr>
      <w:fldChar w:fldCharType="end"/>
    </w:r>
    <w:r w:rsidRPr="008B3FCF">
      <w:rPr>
        <w:i/>
        <w:sz w:val="14"/>
        <w:szCs w:val="14"/>
      </w:rPr>
      <w:t xml:space="preserve"> от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NUMPAGES </w:instrText>
    </w:r>
    <w:r w:rsidRPr="008B3FCF">
      <w:rPr>
        <w:i/>
        <w:sz w:val="14"/>
        <w:szCs w:val="14"/>
      </w:rPr>
      <w:fldChar w:fldCharType="separate"/>
    </w:r>
    <w:r w:rsidR="00BF667F">
      <w:rPr>
        <w:i/>
        <w:noProof/>
        <w:sz w:val="14"/>
        <w:szCs w:val="14"/>
      </w:rPr>
      <w:t>3</w:t>
    </w:r>
    <w:r w:rsidRPr="008B3FCF">
      <w:rPr>
        <w:i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ECF" w:rsidRPr="008E4925" w:rsidRDefault="003D1ECF" w:rsidP="003D1ECF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</w:rPr>
    </w:pPr>
    <w:r w:rsidRPr="008B3FCF">
      <w:rPr>
        <w:i/>
        <w:sz w:val="14"/>
        <w:szCs w:val="14"/>
      </w:rPr>
      <w:t>Кд</w:t>
    </w:r>
    <w:r w:rsidR="00072E29">
      <w:rPr>
        <w:i/>
        <w:sz w:val="14"/>
        <w:szCs w:val="14"/>
      </w:rPr>
      <w:t>191</w:t>
    </w:r>
    <w:r w:rsidRPr="008B3FCF">
      <w:rPr>
        <w:i/>
        <w:sz w:val="14"/>
        <w:szCs w:val="14"/>
      </w:rPr>
      <w:t xml:space="preserve">, версия </w:t>
    </w:r>
    <w:r w:rsidR="00DA5099">
      <w:rPr>
        <w:i/>
        <w:sz w:val="14"/>
        <w:szCs w:val="14"/>
      </w:rPr>
      <w:t>А</w:t>
    </w:r>
    <w:r w:rsidR="00B601FC">
      <w:rPr>
        <w:i/>
        <w:sz w:val="14"/>
        <w:szCs w:val="14"/>
      </w:rPr>
      <w:t xml:space="preserve">                                                                         </w:t>
    </w:r>
    <w:r w:rsidR="00DA5099" w:rsidRPr="005B0E2E">
      <w:rPr>
        <w:bCs/>
        <w:i/>
        <w:sz w:val="14"/>
        <w:szCs w:val="14"/>
      </w:rPr>
      <w:t>3 „Ограничено ползване“ - TLP-AMBER</w:t>
    </w:r>
    <w:r>
      <w:rPr>
        <w:i/>
        <w:sz w:val="14"/>
        <w:szCs w:val="14"/>
      </w:rPr>
      <w:t xml:space="preserve">                                                </w:t>
    </w:r>
    <w:r w:rsidR="00DA5099">
      <w:rPr>
        <w:i/>
        <w:sz w:val="14"/>
        <w:szCs w:val="14"/>
      </w:rPr>
      <w:t xml:space="preserve">                       </w:t>
    </w:r>
    <w:r>
      <w:rPr>
        <w:i/>
        <w:sz w:val="14"/>
        <w:szCs w:val="14"/>
      </w:rPr>
      <w:t xml:space="preserve">  </w:t>
    </w:r>
    <w:r w:rsidRPr="008B3FCF">
      <w:rPr>
        <w:i/>
        <w:sz w:val="14"/>
        <w:szCs w:val="14"/>
      </w:rPr>
      <w:t xml:space="preserve">Стр.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PAGE </w:instrText>
    </w:r>
    <w:r w:rsidRPr="008B3FCF">
      <w:rPr>
        <w:i/>
        <w:sz w:val="14"/>
        <w:szCs w:val="14"/>
      </w:rPr>
      <w:fldChar w:fldCharType="separate"/>
    </w:r>
    <w:r w:rsidR="00BF667F">
      <w:rPr>
        <w:i/>
        <w:noProof/>
        <w:sz w:val="14"/>
        <w:szCs w:val="14"/>
      </w:rPr>
      <w:t>1</w:t>
    </w:r>
    <w:r w:rsidRPr="008B3FCF">
      <w:rPr>
        <w:i/>
        <w:sz w:val="14"/>
        <w:szCs w:val="14"/>
      </w:rPr>
      <w:fldChar w:fldCharType="end"/>
    </w:r>
    <w:r w:rsidRPr="008B3FCF">
      <w:rPr>
        <w:i/>
        <w:sz w:val="14"/>
        <w:szCs w:val="14"/>
      </w:rPr>
      <w:t xml:space="preserve"> от </w:t>
    </w:r>
    <w:r w:rsidRPr="008B3FCF">
      <w:rPr>
        <w:i/>
        <w:sz w:val="14"/>
        <w:szCs w:val="14"/>
      </w:rPr>
      <w:fldChar w:fldCharType="begin"/>
    </w:r>
    <w:r w:rsidRPr="008B3FCF">
      <w:rPr>
        <w:i/>
        <w:sz w:val="14"/>
        <w:szCs w:val="14"/>
      </w:rPr>
      <w:instrText xml:space="preserve"> NUMPAGES </w:instrText>
    </w:r>
    <w:r w:rsidRPr="008B3FCF">
      <w:rPr>
        <w:i/>
        <w:sz w:val="14"/>
        <w:szCs w:val="14"/>
      </w:rPr>
      <w:fldChar w:fldCharType="separate"/>
    </w:r>
    <w:r w:rsidR="00BF667F">
      <w:rPr>
        <w:i/>
        <w:noProof/>
        <w:sz w:val="14"/>
        <w:szCs w:val="14"/>
      </w:rPr>
      <w:t>3</w:t>
    </w:r>
    <w:r w:rsidRPr="008B3FCF">
      <w:rPr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463" w:rsidRDefault="00B62463">
      <w:r>
        <w:separator/>
      </w:r>
    </w:p>
  </w:footnote>
  <w:footnote w:type="continuationSeparator" w:id="0">
    <w:p w:rsidR="00B62463" w:rsidRDefault="00B6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E29" w:rsidRDefault="00072E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7B5" w:rsidRPr="00E8544D" w:rsidRDefault="006E27B5" w:rsidP="00E8544D">
    <w:pPr>
      <w:pStyle w:val="Header"/>
      <w:jc w:val="center"/>
      <w:rPr>
        <w:rFonts w:ascii="Arial" w:hAnsi="Arial" w:cs="Arial"/>
        <w:caps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65"/>
      <w:gridCol w:w="7064"/>
    </w:tblGrid>
    <w:tr w:rsidR="00F1289E" w:rsidRPr="008E7990" w:rsidTr="006D446E">
      <w:trPr>
        <w:trHeight w:val="1058"/>
      </w:trPr>
      <w:tc>
        <w:tcPr>
          <w:tcW w:w="2465" w:type="dxa"/>
          <w:shd w:val="clear" w:color="auto" w:fill="auto"/>
        </w:tcPr>
        <w:p w:rsidR="00F1289E" w:rsidRPr="008E7990" w:rsidRDefault="007A4157" w:rsidP="00F1289E">
          <w:pPr>
            <w:spacing w:line="276" w:lineRule="auto"/>
          </w:pPr>
          <w:r>
            <w:rPr>
              <w:noProof/>
            </w:rPr>
            <w:drawing>
              <wp:inline distT="0" distB="0" distL="0" distR="0">
                <wp:extent cx="1455420" cy="800100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54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4" w:type="dxa"/>
          <w:shd w:val="clear" w:color="auto" w:fill="auto"/>
          <w:vAlign w:val="center"/>
        </w:tcPr>
        <w:p w:rsidR="00F1289E" w:rsidRPr="008E7990" w:rsidRDefault="00F1289E" w:rsidP="00F1289E">
          <w:pPr>
            <w:spacing w:line="276" w:lineRule="auto"/>
            <w:jc w:val="center"/>
          </w:pPr>
          <w:r w:rsidRPr="008E7990">
            <w:rPr>
              <w:b/>
            </w:rPr>
            <w:t>НАЦИОНАЛНА АГЕНЦИЯ ЗА ПРИХОДИТЕ</w:t>
          </w:r>
        </w:p>
      </w:tc>
    </w:tr>
  </w:tbl>
  <w:p w:rsidR="003D1ECF" w:rsidRDefault="003D1ECF" w:rsidP="006D44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93F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383563"/>
    <w:multiLevelType w:val="hybridMultilevel"/>
    <w:tmpl w:val="B09CF3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04417"/>
    <w:multiLevelType w:val="hybridMultilevel"/>
    <w:tmpl w:val="BC50CDB6"/>
    <w:lvl w:ilvl="0" w:tplc="F89C2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224218"/>
    <w:multiLevelType w:val="multilevel"/>
    <w:tmpl w:val="59463D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560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302709B"/>
    <w:multiLevelType w:val="hybridMultilevel"/>
    <w:tmpl w:val="288A79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D3F9A"/>
    <w:multiLevelType w:val="hybridMultilevel"/>
    <w:tmpl w:val="B79ECBEC"/>
    <w:lvl w:ilvl="0" w:tplc="CD3AB560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3925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25A65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7A"/>
    <w:rsid w:val="00001379"/>
    <w:rsid w:val="0001136F"/>
    <w:rsid w:val="000166CC"/>
    <w:rsid w:val="00021A62"/>
    <w:rsid w:val="00021CDD"/>
    <w:rsid w:val="00036228"/>
    <w:rsid w:val="00053293"/>
    <w:rsid w:val="00056AF0"/>
    <w:rsid w:val="00063DA9"/>
    <w:rsid w:val="00072E29"/>
    <w:rsid w:val="00074CB1"/>
    <w:rsid w:val="00085F48"/>
    <w:rsid w:val="000A3473"/>
    <w:rsid w:val="000A72B7"/>
    <w:rsid w:val="000C167B"/>
    <w:rsid w:val="000E75E4"/>
    <w:rsid w:val="00126D60"/>
    <w:rsid w:val="00134E5A"/>
    <w:rsid w:val="001438B0"/>
    <w:rsid w:val="00157EBE"/>
    <w:rsid w:val="0017300D"/>
    <w:rsid w:val="001775A9"/>
    <w:rsid w:val="001775E9"/>
    <w:rsid w:val="00181AA6"/>
    <w:rsid w:val="001E14CF"/>
    <w:rsid w:val="001E6E76"/>
    <w:rsid w:val="0020242D"/>
    <w:rsid w:val="002051E8"/>
    <w:rsid w:val="00211733"/>
    <w:rsid w:val="00212924"/>
    <w:rsid w:val="002215F8"/>
    <w:rsid w:val="00225878"/>
    <w:rsid w:val="00227E01"/>
    <w:rsid w:val="00244D0F"/>
    <w:rsid w:val="002479A8"/>
    <w:rsid w:val="00251506"/>
    <w:rsid w:val="00261BD5"/>
    <w:rsid w:val="002818BA"/>
    <w:rsid w:val="00292785"/>
    <w:rsid w:val="002A0812"/>
    <w:rsid w:val="002A391C"/>
    <w:rsid w:val="002A4D44"/>
    <w:rsid w:val="002C2AB2"/>
    <w:rsid w:val="002C6406"/>
    <w:rsid w:val="002D22E4"/>
    <w:rsid w:val="002E57BE"/>
    <w:rsid w:val="0030180B"/>
    <w:rsid w:val="0030399A"/>
    <w:rsid w:val="00316A21"/>
    <w:rsid w:val="003374D3"/>
    <w:rsid w:val="00340BEE"/>
    <w:rsid w:val="003619EC"/>
    <w:rsid w:val="00384627"/>
    <w:rsid w:val="00390B79"/>
    <w:rsid w:val="003A1DAA"/>
    <w:rsid w:val="003A786E"/>
    <w:rsid w:val="003C345C"/>
    <w:rsid w:val="003C45DD"/>
    <w:rsid w:val="003C6758"/>
    <w:rsid w:val="003C6EF9"/>
    <w:rsid w:val="003C7236"/>
    <w:rsid w:val="003D1ECF"/>
    <w:rsid w:val="003E7049"/>
    <w:rsid w:val="0040172F"/>
    <w:rsid w:val="0040287B"/>
    <w:rsid w:val="00420109"/>
    <w:rsid w:val="00424262"/>
    <w:rsid w:val="00434080"/>
    <w:rsid w:val="00462DF9"/>
    <w:rsid w:val="00474C99"/>
    <w:rsid w:val="00490B33"/>
    <w:rsid w:val="004A595E"/>
    <w:rsid w:val="005347CF"/>
    <w:rsid w:val="00566653"/>
    <w:rsid w:val="005D3256"/>
    <w:rsid w:val="005E12B9"/>
    <w:rsid w:val="005E79E4"/>
    <w:rsid w:val="0060029B"/>
    <w:rsid w:val="0060542E"/>
    <w:rsid w:val="00605C75"/>
    <w:rsid w:val="0061573C"/>
    <w:rsid w:val="0062255E"/>
    <w:rsid w:val="00633B68"/>
    <w:rsid w:val="006821E1"/>
    <w:rsid w:val="00692F11"/>
    <w:rsid w:val="00697460"/>
    <w:rsid w:val="006A0EC3"/>
    <w:rsid w:val="006A17AE"/>
    <w:rsid w:val="006A296A"/>
    <w:rsid w:val="006B1408"/>
    <w:rsid w:val="006B456C"/>
    <w:rsid w:val="006B5653"/>
    <w:rsid w:val="006C23AA"/>
    <w:rsid w:val="006C7EDB"/>
    <w:rsid w:val="006D446E"/>
    <w:rsid w:val="006D4F7B"/>
    <w:rsid w:val="006E27B5"/>
    <w:rsid w:val="0073733E"/>
    <w:rsid w:val="00760BA1"/>
    <w:rsid w:val="00767B5E"/>
    <w:rsid w:val="007A4157"/>
    <w:rsid w:val="007B2942"/>
    <w:rsid w:val="007E3A08"/>
    <w:rsid w:val="007F048D"/>
    <w:rsid w:val="007F2973"/>
    <w:rsid w:val="00805BC9"/>
    <w:rsid w:val="0082446A"/>
    <w:rsid w:val="0082684C"/>
    <w:rsid w:val="00826F97"/>
    <w:rsid w:val="008358E3"/>
    <w:rsid w:val="00837D3B"/>
    <w:rsid w:val="00860894"/>
    <w:rsid w:val="00862880"/>
    <w:rsid w:val="0086427A"/>
    <w:rsid w:val="00867938"/>
    <w:rsid w:val="0087571A"/>
    <w:rsid w:val="008A1D24"/>
    <w:rsid w:val="008B1F95"/>
    <w:rsid w:val="008B3FCF"/>
    <w:rsid w:val="008E4925"/>
    <w:rsid w:val="009061BC"/>
    <w:rsid w:val="00916730"/>
    <w:rsid w:val="00931AAF"/>
    <w:rsid w:val="009334A6"/>
    <w:rsid w:val="00944458"/>
    <w:rsid w:val="00947E6D"/>
    <w:rsid w:val="00953973"/>
    <w:rsid w:val="00954C81"/>
    <w:rsid w:val="00982041"/>
    <w:rsid w:val="009909F5"/>
    <w:rsid w:val="009E54C9"/>
    <w:rsid w:val="009F3C47"/>
    <w:rsid w:val="00A004A0"/>
    <w:rsid w:val="00A02A37"/>
    <w:rsid w:val="00A11191"/>
    <w:rsid w:val="00A66470"/>
    <w:rsid w:val="00A70F40"/>
    <w:rsid w:val="00A77583"/>
    <w:rsid w:val="00A840C6"/>
    <w:rsid w:val="00A90DAD"/>
    <w:rsid w:val="00A979D8"/>
    <w:rsid w:val="00AA190C"/>
    <w:rsid w:val="00AA35BF"/>
    <w:rsid w:val="00AA3F39"/>
    <w:rsid w:val="00AB00F6"/>
    <w:rsid w:val="00AC1B03"/>
    <w:rsid w:val="00AE5316"/>
    <w:rsid w:val="00AE53A2"/>
    <w:rsid w:val="00AF590C"/>
    <w:rsid w:val="00B16F67"/>
    <w:rsid w:val="00B20A34"/>
    <w:rsid w:val="00B503CB"/>
    <w:rsid w:val="00B56F2B"/>
    <w:rsid w:val="00B601FC"/>
    <w:rsid w:val="00B62463"/>
    <w:rsid w:val="00B73360"/>
    <w:rsid w:val="00B92365"/>
    <w:rsid w:val="00BD68CA"/>
    <w:rsid w:val="00BE1818"/>
    <w:rsid w:val="00BE2AE0"/>
    <w:rsid w:val="00BE5E4F"/>
    <w:rsid w:val="00BF45B3"/>
    <w:rsid w:val="00BF667F"/>
    <w:rsid w:val="00C122BC"/>
    <w:rsid w:val="00C143E4"/>
    <w:rsid w:val="00C35C83"/>
    <w:rsid w:val="00C35F78"/>
    <w:rsid w:val="00C37F58"/>
    <w:rsid w:val="00C43A94"/>
    <w:rsid w:val="00C60352"/>
    <w:rsid w:val="00C61684"/>
    <w:rsid w:val="00C902C6"/>
    <w:rsid w:val="00CA528A"/>
    <w:rsid w:val="00CB7A16"/>
    <w:rsid w:val="00D24864"/>
    <w:rsid w:val="00D32C61"/>
    <w:rsid w:val="00D60285"/>
    <w:rsid w:val="00D73DFD"/>
    <w:rsid w:val="00D74278"/>
    <w:rsid w:val="00D90BF9"/>
    <w:rsid w:val="00D91ABB"/>
    <w:rsid w:val="00DA5099"/>
    <w:rsid w:val="00DA616F"/>
    <w:rsid w:val="00DB1B83"/>
    <w:rsid w:val="00DD43BC"/>
    <w:rsid w:val="00DF5124"/>
    <w:rsid w:val="00E16BC8"/>
    <w:rsid w:val="00E44735"/>
    <w:rsid w:val="00E54666"/>
    <w:rsid w:val="00E8544D"/>
    <w:rsid w:val="00EA5B4D"/>
    <w:rsid w:val="00EE1A8A"/>
    <w:rsid w:val="00EF5274"/>
    <w:rsid w:val="00F02A65"/>
    <w:rsid w:val="00F1289E"/>
    <w:rsid w:val="00F21BC8"/>
    <w:rsid w:val="00F26595"/>
    <w:rsid w:val="00F97EF5"/>
    <w:rsid w:val="00FA047F"/>
    <w:rsid w:val="00FA581D"/>
    <w:rsid w:val="00FC0692"/>
    <w:rsid w:val="00FC6B9D"/>
    <w:rsid w:val="00FE404D"/>
    <w:rsid w:val="00FE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0D8B77"/>
  <w15:chartTrackingRefBased/>
  <w15:docId w15:val="{E39BAA78-1B0E-455D-ADEE-9AF316DD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0"/>
      <w:jc w:val="center"/>
      <w:outlineLvl w:val="0"/>
    </w:pPr>
    <w:rPr>
      <w:rFonts w:ascii="Arial" w:hAnsi="Arial" w:cs="Arial"/>
      <w:caps/>
      <w:sz w:val="40"/>
      <w:szCs w:val="40"/>
      <w:lang w:val="ru-RU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caps/>
    </w:rPr>
  </w:style>
  <w:style w:type="paragraph" w:styleId="Heading3">
    <w:name w:val="heading 3"/>
    <w:basedOn w:val="Normal"/>
    <w:next w:val="Normal"/>
    <w:qFormat/>
    <w:pPr>
      <w:keepNext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sz w:val="20"/>
      <w:szCs w:val="22"/>
      <w:u w:val="single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200"/>
    </w:pPr>
    <w:rPr>
      <w:rFonts w:ascii="Arial" w:hAnsi="Arial" w:cs="Arial"/>
      <w:b/>
      <w:sz w:val="20"/>
      <w:szCs w:val="22"/>
      <w:lang w:val="ru-RU"/>
    </w:rPr>
  </w:style>
  <w:style w:type="paragraph" w:styleId="BodyText3">
    <w:name w:val="Body Text 3"/>
    <w:basedOn w:val="Normal"/>
    <w:pPr>
      <w:jc w:val="both"/>
    </w:pPr>
    <w:rPr>
      <w:szCs w:val="20"/>
      <w:lang w:eastAsia="en-US"/>
    </w:rPr>
  </w:style>
  <w:style w:type="paragraph" w:styleId="TOC1">
    <w:name w:val="toc 1"/>
    <w:basedOn w:val="Normal"/>
    <w:next w:val="Normal"/>
    <w:autoRedefine/>
    <w:rsid w:val="00DB1B83"/>
    <w:pPr>
      <w:tabs>
        <w:tab w:val="left" w:pos="480"/>
        <w:tab w:val="right" w:leader="dot" w:pos="9062"/>
      </w:tabs>
    </w:pPr>
    <w:rPr>
      <w:rFonts w:cs="Arial"/>
      <w:b/>
      <w:bCs/>
      <w:color w:val="000080"/>
      <w:sz w:val="28"/>
      <w:lang w:val="en-GB" w:eastAsia="en-US"/>
    </w:rPr>
  </w:style>
  <w:style w:type="paragraph" w:styleId="BalloonText">
    <w:name w:val="Balloon Text"/>
    <w:basedOn w:val="Normal"/>
    <w:link w:val="BalloonTextChar"/>
    <w:rsid w:val="004028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0287B"/>
    <w:rPr>
      <w:rFonts w:ascii="Tahoma" w:hAnsi="Tahoma" w:cs="Tahoma"/>
      <w:sz w:val="16"/>
      <w:szCs w:val="16"/>
    </w:rPr>
  </w:style>
  <w:style w:type="character" w:styleId="Hyperlink">
    <w:name w:val="Hyperlink"/>
    <w:rsid w:val="00A840C6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6B14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1408"/>
  </w:style>
  <w:style w:type="character" w:styleId="FootnoteReference">
    <w:name w:val="footnote reference"/>
    <w:rsid w:val="006B1408"/>
    <w:rPr>
      <w:vertAlign w:val="superscript"/>
    </w:rPr>
  </w:style>
  <w:style w:type="paragraph" w:customStyle="1" w:styleId="Style4">
    <w:name w:val="Style4"/>
    <w:basedOn w:val="Normal"/>
    <w:link w:val="Style4CharChar"/>
    <w:rsid w:val="00B16F67"/>
    <w:pPr>
      <w:keepNext/>
      <w:widowControl w:val="0"/>
      <w:spacing w:before="240" w:after="120"/>
      <w:ind w:right="720"/>
      <w:jc w:val="both"/>
    </w:pPr>
    <w:rPr>
      <w:rFonts w:ascii="SwissCyr" w:hAnsi="SwissCyr"/>
      <w:i/>
      <w:color w:val="000080"/>
      <w:kern w:val="28"/>
      <w:szCs w:val="20"/>
      <w:lang w:val="en-AU" w:eastAsia="en-US"/>
    </w:rPr>
  </w:style>
  <w:style w:type="character" w:customStyle="1" w:styleId="Style4CharChar">
    <w:name w:val="Style4 Char Char"/>
    <w:link w:val="Style4"/>
    <w:rsid w:val="00B16F67"/>
    <w:rPr>
      <w:rFonts w:ascii="SwissCyr" w:hAnsi="SwissCyr"/>
      <w:i/>
      <w:color w:val="000080"/>
      <w:kern w:val="28"/>
      <w:sz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0A3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p.b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nra.bg/page?id=17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center@nra.bg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nincheva\Application%20Data\Microsoft\Templates\NAP_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E482D-0D89-4005-B49D-ABC689AE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NAP_ doc.dot</Template>
  <TotalTime>1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BSH</Company>
  <LinksUpToDate>false</LinksUpToDate>
  <CharactersWithSpaces>4330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inincheva</dc:creator>
  <cp:keywords/>
  <cp:lastModifiedBy>ЛЮБКА СИМЕОНОВА ТИМЧЕВА</cp:lastModifiedBy>
  <cp:revision>3</cp:revision>
  <cp:lastPrinted>2018-12-13T08:44:00Z</cp:lastPrinted>
  <dcterms:created xsi:type="dcterms:W3CDTF">2021-09-01T14:09:00Z</dcterms:created>
  <dcterms:modified xsi:type="dcterms:W3CDTF">2021-09-01T14:09:00Z</dcterms:modified>
</cp:coreProperties>
</file>